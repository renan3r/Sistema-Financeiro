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C9" w:rsidRDefault="00CB1603" w:rsidP="00623AD7">
      <w:pPr>
        <w:pStyle w:val="SemEspaamento"/>
        <w:rPr>
          <w:rFonts w:ascii="Cambria" w:hAnsi="Cambria"/>
          <w:sz w:val="72"/>
          <w:szCs w:val="72"/>
        </w:rPr>
      </w:pPr>
      <w:r w:rsidRPr="00396595">
        <w:rPr>
          <w:noProof/>
          <w:sz w:val="22"/>
          <w:szCs w:val="22"/>
          <w:lang w:eastAsia="pt-B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38135" cy="81026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135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D26D1B6" id="Rectangle 2" o:spid="_x0000_s1026" style="position:absolute;margin-left:0;margin-top:0;width:625.05pt;height:63.8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396595">
        <w:rPr>
          <w:noProof/>
          <w:sz w:val="22"/>
          <w:szCs w:val="22"/>
          <w:lang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405130</wp:posOffset>
                </wp:positionH>
                <wp:positionV relativeFrom="page">
                  <wp:posOffset>-267335</wp:posOffset>
                </wp:positionV>
                <wp:extent cx="90805" cy="1122680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2EF0FBF" id="Rectangle 5" o:spid="_x0000_s1026" style="position:absolute;margin-left:31.9pt;margin-top:-21.05pt;width:7.15pt;height:884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396595">
        <w:rPr>
          <w:noProof/>
          <w:sz w:val="22"/>
          <w:szCs w:val="22"/>
          <w:lang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7064375</wp:posOffset>
                </wp:positionH>
                <wp:positionV relativeFrom="page">
                  <wp:posOffset>-267335</wp:posOffset>
                </wp:positionV>
                <wp:extent cx="90805" cy="112268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ABD9BAA" id="Rectangle 4" o:spid="_x0000_s1026" style="position:absolute;margin-left:556.25pt;margin-top:-21.05pt;width:7.15pt;height:884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396595">
        <w:rPr>
          <w:noProof/>
          <w:sz w:val="22"/>
          <w:szCs w:val="22"/>
          <w:lang w:eastAsia="pt-B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-189230</wp:posOffset>
                </wp:positionH>
                <wp:positionV relativeFrom="page">
                  <wp:posOffset>0</wp:posOffset>
                </wp:positionV>
                <wp:extent cx="7938135" cy="81026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135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CBCFF37" id="Rectangle 3" o:spid="_x0000_s1026" style="position:absolute;margin-left:-14.9pt;margin-top:0;width:625.05pt;height:63.8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</w:p>
    <w:p w:rsidR="00F878C9" w:rsidRDefault="00F878C9">
      <w:pPr>
        <w:pStyle w:val="SemEspaament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D</w:t>
      </w:r>
      <w:r w:rsidR="00BB56A2">
        <w:rPr>
          <w:rFonts w:ascii="Cambria" w:hAnsi="Cambria"/>
          <w:sz w:val="72"/>
          <w:szCs w:val="72"/>
        </w:rPr>
        <w:t>ocumento de Requisitos</w:t>
      </w:r>
    </w:p>
    <w:p w:rsidR="00F878C9" w:rsidRDefault="007C05FE">
      <w:pPr>
        <w:pStyle w:val="SemEspaamen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RAF</w:t>
      </w:r>
    </w:p>
    <w:p w:rsidR="00F878C9" w:rsidRDefault="00F878C9">
      <w:pPr>
        <w:pStyle w:val="SemEspaamento"/>
        <w:rPr>
          <w:rFonts w:ascii="Cambria" w:hAnsi="Cambria"/>
          <w:sz w:val="36"/>
          <w:szCs w:val="36"/>
        </w:rPr>
      </w:pPr>
    </w:p>
    <w:p w:rsidR="00F878C9" w:rsidRDefault="00F878C9">
      <w:pPr>
        <w:pStyle w:val="SemEspaamento"/>
        <w:rPr>
          <w:rFonts w:ascii="Cambria" w:hAnsi="Cambria"/>
          <w:sz w:val="36"/>
          <w:szCs w:val="36"/>
        </w:rPr>
      </w:pPr>
    </w:p>
    <w:p w:rsidR="00F878C9" w:rsidRDefault="002F3313">
      <w:pPr>
        <w:pStyle w:val="SemEspaamento"/>
      </w:pPr>
      <w:r>
        <w:t>[20/04/2017</w:t>
      </w:r>
      <w:r w:rsidR="00F878C9">
        <w:t>]</w:t>
      </w:r>
    </w:p>
    <w:p w:rsidR="00F878C9" w:rsidRDefault="007C05FE">
      <w:pPr>
        <w:pStyle w:val="SemEspaamento"/>
      </w:pPr>
      <w:r>
        <w:t>Versão 0.01</w:t>
      </w:r>
    </w:p>
    <w:p w:rsidR="007C05FE" w:rsidRDefault="007C05FE">
      <w:pPr>
        <w:pStyle w:val="SemEspaamento"/>
      </w:pPr>
      <w:r>
        <w:t>Renan Ribeiro Rocha</w:t>
      </w:r>
    </w:p>
    <w:p w:rsidR="007C05FE" w:rsidRDefault="007C05FE">
      <w:pPr>
        <w:pStyle w:val="SemEspaamento"/>
      </w:pPr>
      <w:r>
        <w:t>Angelo Soldati</w:t>
      </w:r>
    </w:p>
    <w:p w:rsidR="00FB6C2C" w:rsidRDefault="00F878C9" w:rsidP="00F878C9">
      <w:pPr>
        <w:pStyle w:val="titulo"/>
        <w:jc w:val="both"/>
        <w:sectPr w:rsidR="00FB6C2C" w:rsidSect="00F878C9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  <w:titlePg/>
          <w:docGrid w:linePitch="326"/>
        </w:sectPr>
      </w:pPr>
      <w:r>
        <w:t xml:space="preserve"> </w:t>
      </w:r>
    </w:p>
    <w:p w:rsidR="00FB6C2C" w:rsidRDefault="00FB6C2C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843"/>
      </w:tblGrid>
      <w:tr w:rsidR="00FB6C2C" w:rsidRPr="007D08AF">
        <w:tc>
          <w:tcPr>
            <w:tcW w:w="1276" w:type="dxa"/>
            <w:shd w:val="pct12" w:color="000000" w:fill="FFFFFF"/>
          </w:tcPr>
          <w:p w:rsidR="00FB6C2C" w:rsidRPr="007D08AF" w:rsidRDefault="00FB6C2C">
            <w:pPr>
              <w:pStyle w:val="Tabletext"/>
              <w:ind w:left="0"/>
              <w:jc w:val="center"/>
              <w:rPr>
                <w:b/>
                <w:sz w:val="22"/>
              </w:rPr>
            </w:pPr>
            <w:r w:rsidRPr="007D08AF">
              <w:rPr>
                <w:b/>
                <w:sz w:val="22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FB6C2C" w:rsidRPr="007D08AF" w:rsidRDefault="00FB6C2C">
            <w:pPr>
              <w:pStyle w:val="Tabletext"/>
              <w:ind w:left="34"/>
              <w:jc w:val="center"/>
              <w:rPr>
                <w:b/>
                <w:sz w:val="22"/>
              </w:rPr>
            </w:pPr>
            <w:r w:rsidRPr="007D08AF">
              <w:rPr>
                <w:b/>
                <w:sz w:val="22"/>
              </w:rPr>
              <w:t>Versão</w:t>
            </w:r>
          </w:p>
        </w:tc>
        <w:tc>
          <w:tcPr>
            <w:tcW w:w="4820" w:type="dxa"/>
            <w:shd w:val="pct12" w:color="000000" w:fill="FFFFFF"/>
          </w:tcPr>
          <w:p w:rsidR="00FB6C2C" w:rsidRPr="007D08AF" w:rsidRDefault="00FB6C2C">
            <w:pPr>
              <w:pStyle w:val="Tabletext"/>
              <w:ind w:left="34"/>
              <w:jc w:val="center"/>
              <w:rPr>
                <w:b/>
                <w:sz w:val="22"/>
              </w:rPr>
            </w:pPr>
            <w:r w:rsidRPr="007D08AF">
              <w:rPr>
                <w:b/>
                <w:sz w:val="22"/>
              </w:rPr>
              <w:t>Descrição</w:t>
            </w:r>
          </w:p>
        </w:tc>
        <w:tc>
          <w:tcPr>
            <w:tcW w:w="1843" w:type="dxa"/>
            <w:shd w:val="pct12" w:color="000000" w:fill="FFFFFF"/>
          </w:tcPr>
          <w:p w:rsidR="00FB6C2C" w:rsidRPr="007D08AF" w:rsidRDefault="00FB6C2C">
            <w:pPr>
              <w:pStyle w:val="Tabletext"/>
              <w:ind w:left="30"/>
              <w:jc w:val="center"/>
              <w:rPr>
                <w:b/>
                <w:sz w:val="22"/>
              </w:rPr>
            </w:pPr>
            <w:r w:rsidRPr="007D08AF">
              <w:rPr>
                <w:b/>
                <w:sz w:val="22"/>
              </w:rPr>
              <w:t>Autor</w:t>
            </w:r>
          </w:p>
        </w:tc>
      </w:tr>
      <w:tr w:rsidR="00FB6C2C" w:rsidRPr="007D08AF">
        <w:tc>
          <w:tcPr>
            <w:tcW w:w="1276" w:type="dxa"/>
          </w:tcPr>
          <w:p w:rsidR="00FB6C2C" w:rsidRPr="007D08AF" w:rsidRDefault="00FB6C2C">
            <w:pPr>
              <w:pStyle w:val="Tabletext"/>
              <w:ind w:left="30"/>
            </w:pPr>
          </w:p>
        </w:tc>
        <w:tc>
          <w:tcPr>
            <w:tcW w:w="992" w:type="dxa"/>
          </w:tcPr>
          <w:p w:rsidR="00FB6C2C" w:rsidRPr="007D08AF" w:rsidRDefault="00FB6C2C">
            <w:pPr>
              <w:pStyle w:val="Tabletext"/>
              <w:ind w:left="30"/>
            </w:pPr>
            <w:r w:rsidRPr="007D08AF">
              <w:t>00.01</w:t>
            </w:r>
          </w:p>
        </w:tc>
        <w:tc>
          <w:tcPr>
            <w:tcW w:w="4820" w:type="dxa"/>
          </w:tcPr>
          <w:p w:rsidR="00FB6C2C" w:rsidRPr="007D08AF" w:rsidRDefault="00FB6C2C">
            <w:pPr>
              <w:pStyle w:val="Tabletext"/>
              <w:ind w:left="30"/>
            </w:pPr>
            <w:r w:rsidRPr="007D08AF">
              <w:t>Draft inicial do documento.</w:t>
            </w:r>
          </w:p>
        </w:tc>
        <w:tc>
          <w:tcPr>
            <w:tcW w:w="1843" w:type="dxa"/>
          </w:tcPr>
          <w:p w:rsidR="00FB6C2C" w:rsidRPr="007D08AF" w:rsidRDefault="007C05FE">
            <w:pPr>
              <w:pStyle w:val="Tabletext"/>
              <w:ind w:left="30"/>
            </w:pPr>
            <w:r>
              <w:t>Renan e Angelo</w:t>
            </w:r>
          </w:p>
        </w:tc>
      </w:tr>
      <w:tr w:rsidR="00FB6C2C" w:rsidRPr="007D08AF">
        <w:tc>
          <w:tcPr>
            <w:tcW w:w="1276" w:type="dxa"/>
          </w:tcPr>
          <w:p w:rsidR="00FB6C2C" w:rsidRPr="007D08AF" w:rsidRDefault="00FB6C2C">
            <w:pPr>
              <w:pStyle w:val="Tabletext"/>
              <w:ind w:left="0"/>
            </w:pPr>
          </w:p>
        </w:tc>
        <w:tc>
          <w:tcPr>
            <w:tcW w:w="992" w:type="dxa"/>
          </w:tcPr>
          <w:p w:rsidR="00FB6C2C" w:rsidRPr="007D08AF" w:rsidRDefault="00FB6C2C">
            <w:pPr>
              <w:pStyle w:val="Tabletext"/>
              <w:ind w:left="34"/>
            </w:pPr>
          </w:p>
        </w:tc>
        <w:tc>
          <w:tcPr>
            <w:tcW w:w="4820" w:type="dxa"/>
          </w:tcPr>
          <w:p w:rsidR="00FB6C2C" w:rsidRPr="007D08AF" w:rsidRDefault="00FB6C2C">
            <w:pPr>
              <w:pStyle w:val="Tabletext"/>
              <w:ind w:left="34"/>
            </w:pPr>
          </w:p>
        </w:tc>
        <w:tc>
          <w:tcPr>
            <w:tcW w:w="1843" w:type="dxa"/>
          </w:tcPr>
          <w:p w:rsidR="00FB6C2C" w:rsidRPr="007D08AF" w:rsidRDefault="00FB6C2C">
            <w:pPr>
              <w:pStyle w:val="Tabletext"/>
              <w:ind w:left="30"/>
            </w:pPr>
          </w:p>
        </w:tc>
      </w:tr>
      <w:tr w:rsidR="00FB6C2C" w:rsidRPr="007D08AF">
        <w:tc>
          <w:tcPr>
            <w:tcW w:w="1276" w:type="dxa"/>
          </w:tcPr>
          <w:p w:rsidR="00FB6C2C" w:rsidRPr="007D08AF" w:rsidRDefault="00FB6C2C">
            <w:pPr>
              <w:pStyle w:val="Tabletext"/>
              <w:ind w:left="30"/>
            </w:pPr>
          </w:p>
        </w:tc>
        <w:tc>
          <w:tcPr>
            <w:tcW w:w="992" w:type="dxa"/>
          </w:tcPr>
          <w:p w:rsidR="00FB6C2C" w:rsidRPr="007D08AF" w:rsidRDefault="00FB6C2C">
            <w:pPr>
              <w:pStyle w:val="Tabletext"/>
              <w:ind w:left="30"/>
            </w:pPr>
          </w:p>
        </w:tc>
        <w:tc>
          <w:tcPr>
            <w:tcW w:w="4820" w:type="dxa"/>
          </w:tcPr>
          <w:p w:rsidR="00FB6C2C" w:rsidRPr="007D08AF" w:rsidRDefault="00FB6C2C">
            <w:pPr>
              <w:pStyle w:val="Tabletext"/>
              <w:ind w:left="30"/>
            </w:pPr>
          </w:p>
        </w:tc>
        <w:tc>
          <w:tcPr>
            <w:tcW w:w="1843" w:type="dxa"/>
          </w:tcPr>
          <w:p w:rsidR="00FB6C2C" w:rsidRPr="007D08AF" w:rsidRDefault="00FB6C2C">
            <w:pPr>
              <w:pStyle w:val="Tabletext"/>
              <w:ind w:left="30"/>
            </w:pPr>
          </w:p>
        </w:tc>
      </w:tr>
      <w:tr w:rsidR="00FB6C2C" w:rsidRPr="007D08AF">
        <w:tc>
          <w:tcPr>
            <w:tcW w:w="1276" w:type="dxa"/>
          </w:tcPr>
          <w:p w:rsidR="00FB6C2C" w:rsidRPr="007D08AF" w:rsidRDefault="00FB6C2C">
            <w:pPr>
              <w:pStyle w:val="Tabletext"/>
              <w:ind w:left="30"/>
            </w:pPr>
          </w:p>
        </w:tc>
        <w:tc>
          <w:tcPr>
            <w:tcW w:w="992" w:type="dxa"/>
          </w:tcPr>
          <w:p w:rsidR="00FB6C2C" w:rsidRPr="007D08AF" w:rsidRDefault="00FB6C2C">
            <w:pPr>
              <w:pStyle w:val="Tabletext"/>
              <w:ind w:left="30"/>
            </w:pPr>
          </w:p>
        </w:tc>
        <w:tc>
          <w:tcPr>
            <w:tcW w:w="4820" w:type="dxa"/>
          </w:tcPr>
          <w:p w:rsidR="00FB6C2C" w:rsidRPr="007D08AF" w:rsidRDefault="00FB6C2C">
            <w:pPr>
              <w:pStyle w:val="Tabletext"/>
              <w:ind w:left="30"/>
            </w:pPr>
          </w:p>
        </w:tc>
        <w:tc>
          <w:tcPr>
            <w:tcW w:w="1843" w:type="dxa"/>
          </w:tcPr>
          <w:p w:rsidR="00FB6C2C" w:rsidRPr="007D08AF" w:rsidRDefault="00FB6C2C">
            <w:pPr>
              <w:pStyle w:val="Tabletext"/>
              <w:ind w:left="30"/>
            </w:pPr>
          </w:p>
        </w:tc>
      </w:tr>
    </w:tbl>
    <w:p w:rsidR="00FB6C2C" w:rsidRDefault="00FB6C2C"/>
    <w:p w:rsidR="00FB6C2C" w:rsidRDefault="00FB6C2C">
      <w:pPr>
        <w:sectPr w:rsidR="00FB6C2C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FB6C2C" w:rsidRDefault="00FB6C2C">
      <w:pPr>
        <w:pStyle w:val="conteudo"/>
        <w:outlineLvl w:val="0"/>
      </w:pPr>
      <w:r>
        <w:lastRenderedPageBreak/>
        <w:t>Conteúdo</w:t>
      </w:r>
    </w:p>
    <w:p w:rsidR="00513E70" w:rsidRDefault="00FB6C2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 w:bidi="ar-SA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78113762" w:history="1">
        <w:r w:rsidR="00513E70" w:rsidRPr="008A107A">
          <w:rPr>
            <w:rStyle w:val="Hyperlink"/>
          </w:rPr>
          <w:t>Introdução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_Toc478113762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4</w:t>
        </w:r>
        <w:r w:rsidR="00513E70">
          <w:rPr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63" w:history="1">
        <w:r w:rsidR="00513E70" w:rsidRPr="008A107A">
          <w:rPr>
            <w:rStyle w:val="Hyperlink"/>
            <w:noProof/>
          </w:rPr>
          <w:t>Visão geral do documento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_Toc478113763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4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64" w:history="1">
        <w:r w:rsidR="00513E70" w:rsidRPr="008A107A">
          <w:rPr>
            <w:rStyle w:val="Hyperlink"/>
            <w:noProof/>
          </w:rPr>
          <w:t>Convenções, termos e abreviações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_Toc478113764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4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65" w:history="1">
        <w:r w:rsidR="00513E70" w:rsidRPr="008A107A">
          <w:rPr>
            <w:rStyle w:val="Hyperlink"/>
            <w:noProof/>
          </w:rPr>
          <w:t>Identificação dos requisitos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_Toc478113765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4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66" w:history="1">
        <w:r w:rsidR="00513E70" w:rsidRPr="008A107A">
          <w:rPr>
            <w:rStyle w:val="Hyperlink"/>
            <w:noProof/>
          </w:rPr>
          <w:t>Prioridades dos requisitos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_Toc478113766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 w:bidi="ar-SA"/>
        </w:rPr>
      </w:pPr>
      <w:hyperlink w:anchor="_Toc478113767" w:history="1">
        <w:r w:rsidR="00513E70" w:rsidRPr="008A107A">
          <w:rPr>
            <w:rStyle w:val="Hyperlink"/>
          </w:rPr>
          <w:t>Descrição geral do sistema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_Toc478113767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5</w:t>
        </w:r>
        <w:r w:rsidR="00513E70">
          <w:rPr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68" w:history="1">
        <w:r w:rsidR="00513E70" w:rsidRPr="008A107A">
          <w:rPr>
            <w:rStyle w:val="Hyperlink"/>
            <w:noProof/>
          </w:rPr>
          <w:t>Cliente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_Toc478113768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69" w:history="1">
        <w:r w:rsidR="00513E70" w:rsidRPr="008A107A">
          <w:rPr>
            <w:rStyle w:val="Hyperlink"/>
            <w:noProof/>
          </w:rPr>
          <w:t>Usuário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_Toc478113769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70" w:history="1">
        <w:r w:rsidR="00513E70" w:rsidRPr="008A107A">
          <w:rPr>
            <w:rStyle w:val="Hyperlink"/>
            <w:noProof/>
          </w:rPr>
          <w:t>Visão Geral do Sistema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_Toc478113770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 w:bidi="ar-SA"/>
        </w:rPr>
      </w:pPr>
      <w:hyperlink w:anchor="_Toc478113771" w:history="1">
        <w:r w:rsidR="00513E70" w:rsidRPr="008A107A">
          <w:rPr>
            <w:rStyle w:val="Hyperlink"/>
          </w:rPr>
          <w:t>Requisitos funcionais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_Toc478113771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6</w:t>
        </w:r>
        <w:r w:rsidR="00513E70">
          <w:rPr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72" w:history="1">
        <w:r w:rsidR="00513E70" w:rsidRPr="008A107A">
          <w:rPr>
            <w:rStyle w:val="Hyperlink"/>
            <w:noProof/>
          </w:rPr>
          <w:t xml:space="preserve">[RF001] Cadastrar </w:t>
        </w:r>
        <w:r w:rsidR="00B72105">
          <w:rPr>
            <w:rStyle w:val="Hyperlink"/>
            <w:noProof/>
          </w:rPr>
          <w:t>Usuário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_Toc478113772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513E70" w:rsidRPr="008A107A">
          <w:rPr>
            <w:rStyle w:val="Hyperlink"/>
            <w:noProof/>
          </w:rPr>
          <w:t xml:space="preserve">[RF 002] Excluir </w:t>
        </w:r>
        <w:r w:rsidR="00B72105">
          <w:rPr>
            <w:rStyle w:val="Hyperlink"/>
            <w:noProof/>
          </w:rPr>
          <w:t>Usuário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_Toc478113773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:rsidR="00B72105" w:rsidRDefault="00A67CA3" w:rsidP="00B72105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B72105" w:rsidRPr="008A107A">
          <w:rPr>
            <w:rStyle w:val="Hyperlink"/>
            <w:noProof/>
          </w:rPr>
          <w:t>[RF 00</w:t>
        </w:r>
        <w:r w:rsidR="00B72105">
          <w:rPr>
            <w:rStyle w:val="Hyperlink"/>
            <w:noProof/>
          </w:rPr>
          <w:t>3</w:t>
        </w:r>
        <w:r w:rsidR="00B72105" w:rsidRPr="008A107A">
          <w:rPr>
            <w:rStyle w:val="Hyperlink"/>
            <w:noProof/>
          </w:rPr>
          <w:t xml:space="preserve">] </w:t>
        </w:r>
        <w:r w:rsidR="00B72105">
          <w:rPr>
            <w:rStyle w:val="Hyperlink"/>
            <w:noProof/>
          </w:rPr>
          <w:t>Cadastrar Mercadoria</w:t>
        </w:r>
        <w:r w:rsidR="00B72105">
          <w:rPr>
            <w:noProof/>
            <w:webHidden/>
          </w:rPr>
          <w:tab/>
        </w:r>
        <w:r w:rsidR="00B72105">
          <w:rPr>
            <w:noProof/>
            <w:webHidden/>
          </w:rPr>
          <w:fldChar w:fldCharType="begin"/>
        </w:r>
        <w:r w:rsidR="00B72105">
          <w:rPr>
            <w:noProof/>
            <w:webHidden/>
          </w:rPr>
          <w:instrText xml:space="preserve"> PAGEREF _Toc478113773 \h </w:instrText>
        </w:r>
        <w:r w:rsidR="00B72105">
          <w:rPr>
            <w:noProof/>
            <w:webHidden/>
          </w:rPr>
        </w:r>
        <w:r w:rsidR="00B72105">
          <w:rPr>
            <w:noProof/>
            <w:webHidden/>
          </w:rPr>
          <w:fldChar w:fldCharType="separate"/>
        </w:r>
        <w:r w:rsidR="00B72105">
          <w:rPr>
            <w:noProof/>
            <w:webHidden/>
          </w:rPr>
          <w:t>6</w:t>
        </w:r>
        <w:r w:rsidR="00B72105">
          <w:rPr>
            <w:noProof/>
            <w:webHidden/>
          </w:rPr>
          <w:fldChar w:fldCharType="end"/>
        </w:r>
      </w:hyperlink>
    </w:p>
    <w:p w:rsidR="00B72105" w:rsidRDefault="00A67CA3" w:rsidP="00B72105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B72105" w:rsidRPr="008A107A">
          <w:rPr>
            <w:rStyle w:val="Hyperlink"/>
            <w:noProof/>
          </w:rPr>
          <w:t>[RF 00</w:t>
        </w:r>
        <w:r w:rsidR="00B72105">
          <w:rPr>
            <w:rStyle w:val="Hyperlink"/>
            <w:noProof/>
          </w:rPr>
          <w:t>4</w:t>
        </w:r>
        <w:r w:rsidR="00B72105" w:rsidRPr="008A107A">
          <w:rPr>
            <w:rStyle w:val="Hyperlink"/>
            <w:noProof/>
          </w:rPr>
          <w:t xml:space="preserve">] </w:t>
        </w:r>
        <w:r w:rsidR="00B72105">
          <w:rPr>
            <w:rStyle w:val="Hyperlink"/>
            <w:noProof/>
          </w:rPr>
          <w:t>Excluir Mercadoria</w:t>
        </w:r>
        <w:r w:rsidR="00B72105">
          <w:rPr>
            <w:noProof/>
            <w:webHidden/>
          </w:rPr>
          <w:tab/>
        </w:r>
        <w:r w:rsidR="00B72105">
          <w:rPr>
            <w:noProof/>
            <w:webHidden/>
          </w:rPr>
          <w:fldChar w:fldCharType="begin"/>
        </w:r>
        <w:r w:rsidR="00B72105">
          <w:rPr>
            <w:noProof/>
            <w:webHidden/>
          </w:rPr>
          <w:instrText xml:space="preserve"> PAGEREF _Toc478113773 \h </w:instrText>
        </w:r>
        <w:r w:rsidR="00B72105">
          <w:rPr>
            <w:noProof/>
            <w:webHidden/>
          </w:rPr>
        </w:r>
        <w:r w:rsidR="00B72105">
          <w:rPr>
            <w:noProof/>
            <w:webHidden/>
          </w:rPr>
          <w:fldChar w:fldCharType="separate"/>
        </w:r>
        <w:r w:rsidR="00B72105">
          <w:rPr>
            <w:noProof/>
            <w:webHidden/>
          </w:rPr>
          <w:t>6</w:t>
        </w:r>
        <w:r w:rsidR="00B72105">
          <w:rPr>
            <w:noProof/>
            <w:webHidden/>
          </w:rPr>
          <w:fldChar w:fldCharType="end"/>
        </w:r>
      </w:hyperlink>
    </w:p>
    <w:p w:rsidR="00B72105" w:rsidRDefault="00A67CA3" w:rsidP="00B72105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B72105" w:rsidRPr="008A107A">
          <w:rPr>
            <w:rStyle w:val="Hyperlink"/>
            <w:noProof/>
          </w:rPr>
          <w:t>[RF 00</w:t>
        </w:r>
        <w:r w:rsidR="00B72105">
          <w:rPr>
            <w:rStyle w:val="Hyperlink"/>
            <w:noProof/>
          </w:rPr>
          <w:t>5</w:t>
        </w:r>
        <w:r w:rsidR="00B72105" w:rsidRPr="008A107A">
          <w:rPr>
            <w:rStyle w:val="Hyperlink"/>
            <w:noProof/>
          </w:rPr>
          <w:t xml:space="preserve">] </w:t>
        </w:r>
        <w:r w:rsidR="00B72105">
          <w:rPr>
            <w:rStyle w:val="Hyperlink"/>
            <w:noProof/>
          </w:rPr>
          <w:t>Alterar Mercadoria</w:t>
        </w:r>
        <w:r w:rsidR="00B72105">
          <w:rPr>
            <w:noProof/>
            <w:webHidden/>
          </w:rPr>
          <w:tab/>
        </w:r>
        <w:r w:rsidR="00B72105">
          <w:rPr>
            <w:noProof/>
            <w:webHidden/>
          </w:rPr>
          <w:fldChar w:fldCharType="begin"/>
        </w:r>
        <w:r w:rsidR="00B72105">
          <w:rPr>
            <w:noProof/>
            <w:webHidden/>
          </w:rPr>
          <w:instrText xml:space="preserve"> PAGEREF _Toc478113773 \h </w:instrText>
        </w:r>
        <w:r w:rsidR="00B72105">
          <w:rPr>
            <w:noProof/>
            <w:webHidden/>
          </w:rPr>
        </w:r>
        <w:r w:rsidR="00B72105">
          <w:rPr>
            <w:noProof/>
            <w:webHidden/>
          </w:rPr>
          <w:fldChar w:fldCharType="separate"/>
        </w:r>
        <w:r w:rsidR="00B72105">
          <w:rPr>
            <w:noProof/>
            <w:webHidden/>
          </w:rPr>
          <w:t>6</w:t>
        </w:r>
        <w:r w:rsidR="00B72105">
          <w:rPr>
            <w:noProof/>
            <w:webHidden/>
          </w:rPr>
          <w:fldChar w:fldCharType="end"/>
        </w:r>
      </w:hyperlink>
    </w:p>
    <w:p w:rsidR="00B72105" w:rsidRDefault="00A67CA3" w:rsidP="00B72105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B72105" w:rsidRPr="008A107A">
          <w:rPr>
            <w:rStyle w:val="Hyperlink"/>
            <w:noProof/>
          </w:rPr>
          <w:t>[RF 00</w:t>
        </w:r>
        <w:r w:rsidR="00B72105">
          <w:rPr>
            <w:rStyle w:val="Hyperlink"/>
            <w:noProof/>
          </w:rPr>
          <w:t>6</w:t>
        </w:r>
        <w:r w:rsidR="00B72105" w:rsidRPr="008A107A">
          <w:rPr>
            <w:rStyle w:val="Hyperlink"/>
            <w:noProof/>
          </w:rPr>
          <w:t xml:space="preserve">] </w:t>
        </w:r>
        <w:r w:rsidR="00B72105">
          <w:rPr>
            <w:rStyle w:val="Hyperlink"/>
            <w:noProof/>
          </w:rPr>
          <w:t>Cadastrar Fornecedor</w:t>
        </w:r>
        <w:r w:rsidR="00B72105">
          <w:rPr>
            <w:noProof/>
            <w:webHidden/>
          </w:rPr>
          <w:tab/>
        </w:r>
        <w:r w:rsidR="00B72105">
          <w:rPr>
            <w:noProof/>
            <w:webHidden/>
          </w:rPr>
          <w:fldChar w:fldCharType="begin"/>
        </w:r>
        <w:r w:rsidR="00B72105">
          <w:rPr>
            <w:noProof/>
            <w:webHidden/>
          </w:rPr>
          <w:instrText xml:space="preserve"> PAGEREF _Toc478113773 \h </w:instrText>
        </w:r>
        <w:r w:rsidR="00B72105">
          <w:rPr>
            <w:noProof/>
            <w:webHidden/>
          </w:rPr>
        </w:r>
        <w:r w:rsidR="00B72105">
          <w:rPr>
            <w:noProof/>
            <w:webHidden/>
          </w:rPr>
          <w:fldChar w:fldCharType="separate"/>
        </w:r>
        <w:r w:rsidR="00B72105">
          <w:rPr>
            <w:noProof/>
            <w:webHidden/>
          </w:rPr>
          <w:t>6</w:t>
        </w:r>
        <w:r w:rsidR="00B72105">
          <w:rPr>
            <w:noProof/>
            <w:webHidden/>
          </w:rPr>
          <w:fldChar w:fldCharType="end"/>
        </w:r>
      </w:hyperlink>
    </w:p>
    <w:p w:rsidR="00B72105" w:rsidRDefault="00A67CA3" w:rsidP="00B72105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B72105" w:rsidRPr="008A107A">
          <w:rPr>
            <w:rStyle w:val="Hyperlink"/>
            <w:noProof/>
          </w:rPr>
          <w:t>[RF 00</w:t>
        </w:r>
        <w:r w:rsidR="00B72105">
          <w:rPr>
            <w:rStyle w:val="Hyperlink"/>
            <w:noProof/>
          </w:rPr>
          <w:t>7</w:t>
        </w:r>
        <w:r w:rsidR="00B72105" w:rsidRPr="008A107A">
          <w:rPr>
            <w:rStyle w:val="Hyperlink"/>
            <w:noProof/>
          </w:rPr>
          <w:t xml:space="preserve">] </w:t>
        </w:r>
        <w:r w:rsidR="00B72105">
          <w:rPr>
            <w:rStyle w:val="Hyperlink"/>
            <w:noProof/>
          </w:rPr>
          <w:t>Alterar Fornecedor</w:t>
        </w:r>
        <w:r w:rsidR="00B72105">
          <w:rPr>
            <w:noProof/>
            <w:webHidden/>
          </w:rPr>
          <w:tab/>
        </w:r>
        <w:r w:rsidR="00B72105">
          <w:rPr>
            <w:noProof/>
            <w:webHidden/>
          </w:rPr>
          <w:fldChar w:fldCharType="begin"/>
        </w:r>
        <w:r w:rsidR="00B72105">
          <w:rPr>
            <w:noProof/>
            <w:webHidden/>
          </w:rPr>
          <w:instrText xml:space="preserve"> PAGEREF _Toc478113773 \h </w:instrText>
        </w:r>
        <w:r w:rsidR="00B72105">
          <w:rPr>
            <w:noProof/>
            <w:webHidden/>
          </w:rPr>
        </w:r>
        <w:r w:rsidR="00B72105">
          <w:rPr>
            <w:noProof/>
            <w:webHidden/>
          </w:rPr>
          <w:fldChar w:fldCharType="separate"/>
        </w:r>
        <w:r w:rsidR="00B72105">
          <w:rPr>
            <w:noProof/>
            <w:webHidden/>
          </w:rPr>
          <w:t>6</w:t>
        </w:r>
        <w:r w:rsidR="00B72105">
          <w:rPr>
            <w:noProof/>
            <w:webHidden/>
          </w:rPr>
          <w:fldChar w:fldCharType="end"/>
        </w:r>
      </w:hyperlink>
    </w:p>
    <w:p w:rsidR="00B72105" w:rsidRDefault="00A67CA3" w:rsidP="00B72105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B72105" w:rsidRPr="008A107A">
          <w:rPr>
            <w:rStyle w:val="Hyperlink"/>
            <w:noProof/>
          </w:rPr>
          <w:t>[RF 00</w:t>
        </w:r>
        <w:r w:rsidR="00B72105">
          <w:rPr>
            <w:rStyle w:val="Hyperlink"/>
            <w:noProof/>
          </w:rPr>
          <w:t>8</w:t>
        </w:r>
        <w:r w:rsidR="00B72105" w:rsidRPr="008A107A">
          <w:rPr>
            <w:rStyle w:val="Hyperlink"/>
            <w:noProof/>
          </w:rPr>
          <w:t xml:space="preserve">] </w:t>
        </w:r>
        <w:r w:rsidR="00B72105">
          <w:rPr>
            <w:rStyle w:val="Hyperlink"/>
            <w:noProof/>
          </w:rPr>
          <w:t>Excluir Fornecedor</w:t>
        </w:r>
        <w:r w:rsidR="00B72105">
          <w:rPr>
            <w:noProof/>
            <w:webHidden/>
          </w:rPr>
          <w:tab/>
        </w:r>
        <w:r w:rsidR="00B72105">
          <w:rPr>
            <w:noProof/>
            <w:webHidden/>
          </w:rPr>
          <w:fldChar w:fldCharType="begin"/>
        </w:r>
        <w:r w:rsidR="00B72105">
          <w:rPr>
            <w:noProof/>
            <w:webHidden/>
          </w:rPr>
          <w:instrText xml:space="preserve"> PAGEREF _Toc478113773 \h </w:instrText>
        </w:r>
        <w:r w:rsidR="00B72105">
          <w:rPr>
            <w:noProof/>
            <w:webHidden/>
          </w:rPr>
        </w:r>
        <w:r w:rsidR="00B72105">
          <w:rPr>
            <w:noProof/>
            <w:webHidden/>
          </w:rPr>
          <w:fldChar w:fldCharType="separate"/>
        </w:r>
        <w:r w:rsidR="00B72105">
          <w:rPr>
            <w:noProof/>
            <w:webHidden/>
          </w:rPr>
          <w:t>6</w:t>
        </w:r>
        <w:r w:rsidR="00B72105">
          <w:rPr>
            <w:noProof/>
            <w:webHidden/>
          </w:rPr>
          <w:fldChar w:fldCharType="end"/>
        </w:r>
      </w:hyperlink>
    </w:p>
    <w:p w:rsidR="00B72105" w:rsidRDefault="00A67CA3" w:rsidP="00B72105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B72105" w:rsidRPr="008A107A">
          <w:rPr>
            <w:rStyle w:val="Hyperlink"/>
            <w:noProof/>
          </w:rPr>
          <w:t>[RF 00</w:t>
        </w:r>
        <w:r w:rsidR="00B72105">
          <w:rPr>
            <w:rStyle w:val="Hyperlink"/>
            <w:noProof/>
          </w:rPr>
          <w:t>9</w:t>
        </w:r>
        <w:r w:rsidR="00B72105" w:rsidRPr="008A107A">
          <w:rPr>
            <w:rStyle w:val="Hyperlink"/>
            <w:noProof/>
          </w:rPr>
          <w:t xml:space="preserve">] </w:t>
        </w:r>
        <w:r w:rsidR="00ED2060">
          <w:rPr>
            <w:rStyle w:val="Hyperlink"/>
            <w:noProof/>
          </w:rPr>
          <w:t>Relatório de</w:t>
        </w:r>
        <w:r w:rsidR="00B72105">
          <w:rPr>
            <w:rStyle w:val="Hyperlink"/>
            <w:noProof/>
          </w:rPr>
          <w:t xml:space="preserve"> Mercadoria</w:t>
        </w:r>
        <w:r w:rsidR="00B72105">
          <w:rPr>
            <w:noProof/>
            <w:webHidden/>
          </w:rPr>
          <w:tab/>
        </w:r>
        <w:r w:rsidR="00B72105">
          <w:rPr>
            <w:noProof/>
            <w:webHidden/>
          </w:rPr>
          <w:fldChar w:fldCharType="begin"/>
        </w:r>
        <w:r w:rsidR="00B72105">
          <w:rPr>
            <w:noProof/>
            <w:webHidden/>
          </w:rPr>
          <w:instrText xml:space="preserve"> PAGEREF _Toc478113773 \h </w:instrText>
        </w:r>
        <w:r w:rsidR="00B72105">
          <w:rPr>
            <w:noProof/>
            <w:webHidden/>
          </w:rPr>
        </w:r>
        <w:r w:rsidR="00B72105">
          <w:rPr>
            <w:noProof/>
            <w:webHidden/>
          </w:rPr>
          <w:fldChar w:fldCharType="separate"/>
        </w:r>
        <w:r w:rsidR="00B72105">
          <w:rPr>
            <w:noProof/>
            <w:webHidden/>
          </w:rPr>
          <w:t>6</w:t>
        </w:r>
        <w:r w:rsidR="00B72105">
          <w:rPr>
            <w:noProof/>
            <w:webHidden/>
          </w:rPr>
          <w:fldChar w:fldCharType="end"/>
        </w:r>
      </w:hyperlink>
    </w:p>
    <w:p w:rsidR="00ED2060" w:rsidRDefault="00A67CA3" w:rsidP="00ED2060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ED2060" w:rsidRPr="008A107A">
          <w:rPr>
            <w:rStyle w:val="Hyperlink"/>
            <w:noProof/>
          </w:rPr>
          <w:t>[RF 0</w:t>
        </w:r>
        <w:r w:rsidR="00ED2060">
          <w:rPr>
            <w:rStyle w:val="Hyperlink"/>
            <w:noProof/>
          </w:rPr>
          <w:t>10</w:t>
        </w:r>
        <w:r w:rsidR="00ED2060" w:rsidRPr="008A107A">
          <w:rPr>
            <w:rStyle w:val="Hyperlink"/>
            <w:noProof/>
          </w:rPr>
          <w:t xml:space="preserve">] </w:t>
        </w:r>
        <w:r w:rsidR="00ED2060">
          <w:rPr>
            <w:rStyle w:val="Hyperlink"/>
            <w:noProof/>
          </w:rPr>
          <w:t>Venda</w:t>
        </w:r>
        <w:r w:rsidR="00ED2060">
          <w:rPr>
            <w:noProof/>
            <w:webHidden/>
          </w:rPr>
          <w:tab/>
        </w:r>
        <w:r w:rsidR="00ED2060">
          <w:rPr>
            <w:noProof/>
            <w:webHidden/>
          </w:rPr>
          <w:fldChar w:fldCharType="begin"/>
        </w:r>
        <w:r w:rsidR="00ED2060">
          <w:rPr>
            <w:noProof/>
            <w:webHidden/>
          </w:rPr>
          <w:instrText xml:space="preserve"> PAGEREF _Toc478113773 \h </w:instrText>
        </w:r>
        <w:r w:rsidR="00ED2060">
          <w:rPr>
            <w:noProof/>
            <w:webHidden/>
          </w:rPr>
        </w:r>
        <w:r w:rsidR="00ED2060">
          <w:rPr>
            <w:noProof/>
            <w:webHidden/>
          </w:rPr>
          <w:fldChar w:fldCharType="separate"/>
        </w:r>
        <w:r w:rsidR="00ED2060">
          <w:rPr>
            <w:noProof/>
            <w:webHidden/>
          </w:rPr>
          <w:t>6</w:t>
        </w:r>
        <w:r w:rsidR="00ED2060">
          <w:rPr>
            <w:noProof/>
            <w:webHidden/>
          </w:rPr>
          <w:fldChar w:fldCharType="end"/>
        </w:r>
      </w:hyperlink>
    </w:p>
    <w:p w:rsidR="00ED2060" w:rsidRDefault="00A67CA3" w:rsidP="00ED2060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ED2060" w:rsidRPr="008A107A">
          <w:rPr>
            <w:rStyle w:val="Hyperlink"/>
            <w:noProof/>
          </w:rPr>
          <w:t>[RF 0</w:t>
        </w:r>
        <w:r w:rsidR="00ED2060">
          <w:rPr>
            <w:rStyle w:val="Hyperlink"/>
            <w:noProof/>
          </w:rPr>
          <w:t>11</w:t>
        </w:r>
        <w:r w:rsidR="00ED2060" w:rsidRPr="008A107A">
          <w:rPr>
            <w:rStyle w:val="Hyperlink"/>
            <w:noProof/>
          </w:rPr>
          <w:t xml:space="preserve">] </w:t>
        </w:r>
        <w:r w:rsidR="00ED2060">
          <w:rPr>
            <w:rStyle w:val="Hyperlink"/>
            <w:noProof/>
          </w:rPr>
          <w:t>Abrir Caixa</w:t>
        </w:r>
        <w:r w:rsidR="00ED2060">
          <w:rPr>
            <w:noProof/>
            <w:webHidden/>
          </w:rPr>
          <w:tab/>
        </w:r>
        <w:r w:rsidR="00ED2060">
          <w:rPr>
            <w:noProof/>
            <w:webHidden/>
          </w:rPr>
          <w:fldChar w:fldCharType="begin"/>
        </w:r>
        <w:r w:rsidR="00ED2060">
          <w:rPr>
            <w:noProof/>
            <w:webHidden/>
          </w:rPr>
          <w:instrText xml:space="preserve"> PAGEREF _Toc478113773 \h </w:instrText>
        </w:r>
        <w:r w:rsidR="00ED2060">
          <w:rPr>
            <w:noProof/>
            <w:webHidden/>
          </w:rPr>
        </w:r>
        <w:r w:rsidR="00ED2060">
          <w:rPr>
            <w:noProof/>
            <w:webHidden/>
          </w:rPr>
          <w:fldChar w:fldCharType="separate"/>
        </w:r>
        <w:r w:rsidR="00ED2060">
          <w:rPr>
            <w:noProof/>
            <w:webHidden/>
          </w:rPr>
          <w:t>6</w:t>
        </w:r>
        <w:r w:rsidR="00ED2060">
          <w:rPr>
            <w:noProof/>
            <w:webHidden/>
          </w:rPr>
          <w:fldChar w:fldCharType="end"/>
        </w:r>
      </w:hyperlink>
    </w:p>
    <w:p w:rsidR="00ED2060" w:rsidRDefault="00A67CA3" w:rsidP="00ED2060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ED2060" w:rsidRPr="008A107A">
          <w:rPr>
            <w:rStyle w:val="Hyperlink"/>
            <w:noProof/>
          </w:rPr>
          <w:t>[RF 0</w:t>
        </w:r>
        <w:r w:rsidR="00ED2060">
          <w:rPr>
            <w:rStyle w:val="Hyperlink"/>
            <w:noProof/>
          </w:rPr>
          <w:t>12</w:t>
        </w:r>
        <w:r w:rsidR="00ED2060" w:rsidRPr="008A107A">
          <w:rPr>
            <w:rStyle w:val="Hyperlink"/>
            <w:noProof/>
          </w:rPr>
          <w:t xml:space="preserve">] </w:t>
        </w:r>
        <w:r w:rsidR="00ED2060">
          <w:rPr>
            <w:rStyle w:val="Hyperlink"/>
            <w:noProof/>
          </w:rPr>
          <w:t>Fechar Caixa</w:t>
        </w:r>
        <w:r w:rsidR="00ED2060">
          <w:rPr>
            <w:noProof/>
            <w:webHidden/>
          </w:rPr>
          <w:tab/>
        </w:r>
        <w:r w:rsidR="00ED2060">
          <w:rPr>
            <w:noProof/>
            <w:webHidden/>
          </w:rPr>
          <w:fldChar w:fldCharType="begin"/>
        </w:r>
        <w:r w:rsidR="00ED2060">
          <w:rPr>
            <w:noProof/>
            <w:webHidden/>
          </w:rPr>
          <w:instrText xml:space="preserve"> PAGEREF _Toc478113773 \h </w:instrText>
        </w:r>
        <w:r w:rsidR="00ED2060">
          <w:rPr>
            <w:noProof/>
            <w:webHidden/>
          </w:rPr>
        </w:r>
        <w:r w:rsidR="00ED2060">
          <w:rPr>
            <w:noProof/>
            <w:webHidden/>
          </w:rPr>
          <w:fldChar w:fldCharType="separate"/>
        </w:r>
        <w:r w:rsidR="00ED2060">
          <w:rPr>
            <w:noProof/>
            <w:webHidden/>
          </w:rPr>
          <w:t>6</w:t>
        </w:r>
        <w:r w:rsidR="00ED2060">
          <w:rPr>
            <w:noProof/>
            <w:webHidden/>
          </w:rPr>
          <w:fldChar w:fldCharType="end"/>
        </w:r>
      </w:hyperlink>
    </w:p>
    <w:p w:rsidR="00ED2060" w:rsidRPr="00B72105" w:rsidRDefault="00A67CA3" w:rsidP="00ED2060">
      <w:pPr>
        <w:pStyle w:val="Sumrio3"/>
        <w:tabs>
          <w:tab w:val="right" w:leader="dot" w:pos="9060"/>
        </w:tabs>
        <w:rPr>
          <w:noProof/>
        </w:rPr>
      </w:pPr>
      <w:hyperlink w:anchor="_Toc478113773" w:history="1">
        <w:r w:rsidR="00ED2060" w:rsidRPr="008A107A">
          <w:rPr>
            <w:rStyle w:val="Hyperlink"/>
            <w:noProof/>
          </w:rPr>
          <w:t>[RF 0</w:t>
        </w:r>
        <w:r w:rsidR="00ED2060">
          <w:rPr>
            <w:rStyle w:val="Hyperlink"/>
            <w:noProof/>
          </w:rPr>
          <w:t>13</w:t>
        </w:r>
        <w:r w:rsidR="00ED2060" w:rsidRPr="008A107A">
          <w:rPr>
            <w:rStyle w:val="Hyperlink"/>
            <w:noProof/>
          </w:rPr>
          <w:t xml:space="preserve">] </w:t>
        </w:r>
        <w:r w:rsidR="00ED2060">
          <w:rPr>
            <w:rStyle w:val="Hyperlink"/>
            <w:noProof/>
          </w:rPr>
          <w:t>Gera Relatório</w:t>
        </w:r>
        <w:r w:rsidR="00ED2060">
          <w:rPr>
            <w:noProof/>
            <w:webHidden/>
          </w:rPr>
          <w:tab/>
        </w:r>
        <w:r w:rsidR="00ED2060">
          <w:rPr>
            <w:noProof/>
            <w:webHidden/>
          </w:rPr>
          <w:fldChar w:fldCharType="begin"/>
        </w:r>
        <w:r w:rsidR="00ED2060">
          <w:rPr>
            <w:noProof/>
            <w:webHidden/>
          </w:rPr>
          <w:instrText xml:space="preserve"> PAGEREF _Toc478113773 \h </w:instrText>
        </w:r>
        <w:r w:rsidR="00ED2060">
          <w:rPr>
            <w:noProof/>
            <w:webHidden/>
          </w:rPr>
        </w:r>
        <w:r w:rsidR="00ED2060">
          <w:rPr>
            <w:noProof/>
            <w:webHidden/>
          </w:rPr>
          <w:fldChar w:fldCharType="separate"/>
        </w:r>
        <w:r w:rsidR="00ED2060">
          <w:rPr>
            <w:noProof/>
            <w:webHidden/>
          </w:rPr>
          <w:t>6</w:t>
        </w:r>
        <w:r w:rsidR="00ED2060">
          <w:rPr>
            <w:noProof/>
            <w:webHidden/>
          </w:rPr>
          <w:fldChar w:fldCharType="end"/>
        </w:r>
      </w:hyperlink>
    </w:p>
    <w:p w:rsidR="00513E70" w:rsidRDefault="00B7210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 w:bidi="ar-SA"/>
        </w:rPr>
      </w:pPr>
      <w:hyperlink w:anchor="_Toc478113774" w:history="1">
        <w:r w:rsidR="00513E70" w:rsidRPr="008A107A">
          <w:rPr>
            <w:rStyle w:val="Hyperlink"/>
          </w:rPr>
          <w:t>Requisitos não funcionais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_Toc478113774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6</w:t>
        </w:r>
        <w:r w:rsidR="00513E70">
          <w:rPr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75" w:history="1">
        <w:r w:rsidR="00513E70" w:rsidRPr="008A107A">
          <w:rPr>
            <w:rStyle w:val="Hyperlink"/>
            <w:noProof/>
          </w:rPr>
          <w:t>Usabilidade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_Toc478113775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76" w:history="1">
        <w:r w:rsidR="00513E70" w:rsidRPr="008A107A">
          <w:rPr>
            <w:rStyle w:val="Hyperlink"/>
            <w:noProof/>
          </w:rPr>
          <w:t>[NF001] Interface Amigável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_Toc478113776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77" w:history="1">
        <w:r w:rsidR="00513E70" w:rsidRPr="008A107A">
          <w:rPr>
            <w:rStyle w:val="Hyperlink"/>
            <w:noProof/>
          </w:rPr>
          <w:t>[NF002] Componentes WEB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_Toc478113777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78" w:history="1">
        <w:r w:rsidR="00513E70" w:rsidRPr="008A107A">
          <w:rPr>
            <w:rStyle w:val="Hyperlink"/>
            <w:noProof/>
          </w:rPr>
          <w:t>Software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_Toc478113778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79" w:history="1">
        <w:r w:rsidR="00513E70" w:rsidRPr="008A107A">
          <w:rPr>
            <w:rStyle w:val="Hyperlink"/>
            <w:noProof/>
          </w:rPr>
          <w:t>[NF003] Banco de Dados Postgres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_Toc478113779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80" w:history="1">
        <w:r w:rsidR="00513E70" w:rsidRPr="008A107A">
          <w:rPr>
            <w:rStyle w:val="Hyperlink"/>
            <w:noProof/>
          </w:rPr>
          <w:t>[NF004] Linguagem Java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_Toc478113780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78113781" w:history="1">
        <w:r w:rsidR="00513E70" w:rsidRPr="008A107A">
          <w:rPr>
            <w:rStyle w:val="Hyperlink"/>
            <w:noProof/>
          </w:rPr>
          <w:t>Desempenho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_Toc478113781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82" w:history="1">
        <w:r w:rsidR="00513E70" w:rsidRPr="008A107A">
          <w:rPr>
            <w:rStyle w:val="Hyperlink"/>
            <w:noProof/>
          </w:rPr>
          <w:t>[NF005] Agilidade na Execução das Operações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_Toc478113782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83" w:history="1">
        <w:r w:rsidR="00513E70" w:rsidRPr="008A107A">
          <w:rPr>
            <w:rStyle w:val="Hyperlink"/>
            <w:noProof/>
          </w:rPr>
          <w:t>[NF006] Otimização na realização de uma alocação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_Toc478113783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 w:bidi="ar-SA"/>
        </w:rPr>
      </w:pPr>
      <w:hyperlink w:anchor="_Toc478113784" w:history="1">
        <w:r w:rsidR="00513E70" w:rsidRPr="008A107A">
          <w:rPr>
            <w:rStyle w:val="Hyperlink"/>
          </w:rPr>
          <w:t>Diagramas de casos de uso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_Toc478113784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8</w:t>
        </w:r>
        <w:r w:rsidR="00513E70">
          <w:rPr>
            <w:webHidden/>
          </w:rPr>
          <w:fldChar w:fldCharType="end"/>
        </w:r>
      </w:hyperlink>
    </w:p>
    <w:p w:rsidR="00513E70" w:rsidRDefault="00A67CA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 w:bidi="ar-SA"/>
        </w:rPr>
      </w:pPr>
      <w:hyperlink w:anchor="_Toc478113785" w:history="1">
        <w:r w:rsidR="00513E70" w:rsidRPr="008A107A">
          <w:rPr>
            <w:rStyle w:val="Hyperlink"/>
          </w:rPr>
          <w:t>detalhamento dos casos de uso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_Toc478113785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8</w:t>
        </w:r>
        <w:r w:rsidR="00513E70">
          <w:rPr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86" w:history="1">
        <w:r w:rsidR="00513E70" w:rsidRPr="008A107A">
          <w:rPr>
            <w:rStyle w:val="Hyperlink"/>
            <w:noProof/>
          </w:rPr>
          <w:t>[CDU001] Cadastrar Professor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_Toc478113786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8</w:t>
        </w:r>
        <w:r w:rsidR="00513E70">
          <w:rPr>
            <w:noProof/>
            <w:webHidden/>
          </w:rPr>
          <w:fldChar w:fldCharType="end"/>
        </w:r>
      </w:hyperlink>
    </w:p>
    <w:p w:rsidR="00513E70" w:rsidRDefault="00A67CA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 w:bidi="ar-SA"/>
        </w:rPr>
      </w:pPr>
      <w:hyperlink w:anchor="_Toc478113787" w:history="1">
        <w:r w:rsidR="00513E70" w:rsidRPr="008A107A">
          <w:rPr>
            <w:rStyle w:val="Hyperlink"/>
            <w:noProof/>
          </w:rPr>
          <w:t>[CDU002] Excluir Professor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_Toc478113787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9</w:t>
        </w:r>
        <w:r w:rsidR="00513E70">
          <w:rPr>
            <w:noProof/>
            <w:webHidden/>
          </w:rPr>
          <w:fldChar w:fldCharType="end"/>
        </w:r>
      </w:hyperlink>
    </w:p>
    <w:p w:rsidR="00FB6C2C" w:rsidRDefault="00FB6C2C">
      <w:r>
        <w:rPr>
          <w:noProof/>
        </w:rPr>
        <w:fldChar w:fldCharType="end"/>
      </w:r>
    </w:p>
    <w:p w:rsidR="00FB6C2C" w:rsidRDefault="00FB6C2C">
      <w:pPr>
        <w:sectPr w:rsidR="00FB6C2C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FB6C2C" w:rsidRDefault="00FB6C2C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78113762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B6C2C" w:rsidRDefault="00FB6C2C">
      <w:r>
        <w:t>Este documento especifica os requisitos</w:t>
      </w:r>
      <w:r w:rsidR="00001ADE">
        <w:t xml:space="preserve"> RAF</w:t>
      </w:r>
      <w:r>
        <w:t>, fornecendo as informações necessárias para o projeto e implementação, assim como para a realização dos testes e homologação do sistema.</w:t>
      </w:r>
    </w:p>
    <w:p w:rsidR="00FB6C2C" w:rsidRDefault="00FB6C2C">
      <w:pPr>
        <w:pStyle w:val="Ttulo2"/>
      </w:pPr>
      <w:bookmarkStart w:id="9" w:name="_Toc478113763"/>
      <w:r>
        <w:t>Visão geral do documento</w:t>
      </w:r>
      <w:bookmarkEnd w:id="9"/>
    </w:p>
    <w:p w:rsidR="00FB6C2C" w:rsidRDefault="00FB6C2C">
      <w:r>
        <w:t>Além desta seção introdutória, as seções seguintes estão organizadas como descrito abaixo.</w:t>
      </w:r>
    </w:p>
    <w:p w:rsidR="00FB6C2C" w:rsidRDefault="00FB6C2C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FB6C2C" w:rsidRDefault="00FB6C2C">
      <w:pPr>
        <w:pStyle w:val="Commarcadores"/>
      </w:pPr>
      <w:r>
        <w:rPr>
          <w:b/>
        </w:rPr>
        <w:t>Seção 3 – Req</w:t>
      </w:r>
      <w:r w:rsidR="00BB56A2">
        <w:rPr>
          <w:b/>
        </w:rPr>
        <w:t xml:space="preserve">uisitos funcionais </w:t>
      </w:r>
      <w:r>
        <w:t xml:space="preserve">: especifica </w:t>
      </w:r>
      <w:r w:rsidR="00BB56A2">
        <w:t>todas os cenários</w:t>
      </w:r>
      <w:r>
        <w:t xml:space="preserve"> do </w:t>
      </w:r>
      <w:r w:rsidR="00BB56A2">
        <w:t>Sistema.</w:t>
      </w:r>
      <w:r>
        <w:t xml:space="preserve"> </w:t>
      </w:r>
    </w:p>
    <w:p w:rsidR="00FB6C2C" w:rsidRDefault="00FB6C2C">
      <w:pPr>
        <w:pStyle w:val="Commarcadores"/>
      </w:pP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 e software.</w:t>
      </w:r>
    </w:p>
    <w:p w:rsidR="00B57D96" w:rsidRDefault="00FB6C2C" w:rsidP="00B57D96">
      <w:pPr>
        <w:pStyle w:val="Commarcadores"/>
      </w:pPr>
      <w:r w:rsidRPr="00B57D96">
        <w:rPr>
          <w:b/>
        </w:rPr>
        <w:t xml:space="preserve">Seção 5 – </w:t>
      </w:r>
      <w:r w:rsidR="00B57D96" w:rsidRPr="00B57D96">
        <w:rPr>
          <w:b/>
        </w:rPr>
        <w:t xml:space="preserve">Diagramas de Caso de Uso: </w:t>
      </w:r>
      <w:r w:rsidR="00B57D96">
        <w:t>especifica os atores e cenários utilizando a notação de diagramas UML.</w:t>
      </w:r>
    </w:p>
    <w:p w:rsidR="00B57D96" w:rsidRPr="00B57D96" w:rsidRDefault="00B57D96" w:rsidP="00B57D96">
      <w:pPr>
        <w:pStyle w:val="Commarcadores"/>
      </w:pPr>
      <w:r w:rsidRPr="00B57D96">
        <w:rPr>
          <w:b/>
        </w:rPr>
        <w:t xml:space="preserve">Seção 6 – Detalhamento de Casos de Uso: </w:t>
      </w:r>
      <w:r>
        <w:t>especifica a prioridade, fluxo principal e alternativo dos diagramas de caso de uso e sua relação com os requisitos funcionas e não funcionais.</w:t>
      </w:r>
    </w:p>
    <w:p w:rsidR="00FB6C2C" w:rsidRDefault="00B57D96">
      <w:pPr>
        <w:pStyle w:val="Commarcadores"/>
      </w:pPr>
      <w:r>
        <w:rPr>
          <w:b/>
        </w:rPr>
        <w:t xml:space="preserve">Seção 7 – </w:t>
      </w:r>
      <w:r w:rsidR="00FB6C2C">
        <w:rPr>
          <w:b/>
        </w:rPr>
        <w:t xml:space="preserve">Referências: </w:t>
      </w:r>
      <w:r w:rsidR="00FB6C2C">
        <w:t>apresenta referências para outros documentos utilizados para a confecção deste documento.</w:t>
      </w:r>
    </w:p>
    <w:p w:rsidR="00FB6C2C" w:rsidRDefault="00FB6C2C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478113764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FB6C2C" w:rsidRDefault="00FB6C2C">
      <w:r>
        <w:t>A correta interpretação deste documento exige o conhecimento de algumas convenções e termos específicos, que são descritos a seguir.</w:t>
      </w:r>
    </w:p>
    <w:p w:rsidR="00FB6C2C" w:rsidRDefault="00FB6C2C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478113765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B6C2C" w:rsidRDefault="00FB6C2C">
      <w:r>
        <w:t>Por convenção, a referência a requisitos é feita através do identificador do requisito, de acordo com a especificação a seguir:</w:t>
      </w:r>
    </w:p>
    <w:p w:rsidR="00FB6C2C" w:rsidRDefault="00FB6C2C">
      <w:pPr>
        <w:jc w:val="center"/>
      </w:pPr>
      <w:r>
        <w:t>[</w:t>
      </w:r>
      <w:r>
        <w:rPr>
          <w:i/>
        </w:rPr>
        <w:t>identificador do requisito</w:t>
      </w:r>
      <w:r>
        <w:t>]</w:t>
      </w:r>
    </w:p>
    <w:p w:rsidR="00FB6C2C" w:rsidRPr="00C472DE" w:rsidRDefault="00FB6C2C">
      <w:r>
        <w:t xml:space="preserve">Os requisitos devem ser identificados com um identificador único. </w:t>
      </w:r>
      <w:r w:rsidRPr="00C472DE">
        <w:t>A numeração inicia com o identificador [RF001] para os requisitos f</w:t>
      </w:r>
      <w:r w:rsidR="00C472DE" w:rsidRPr="00C472DE">
        <w:t xml:space="preserve">uncionais e [NF001] para os não </w:t>
      </w:r>
      <w:r w:rsidRPr="00C472DE">
        <w:t>funcionais e prossegue sendo incrementada à medida que forem surgindo novos requisitos.</w:t>
      </w:r>
    </w:p>
    <w:p w:rsidR="00FB6C2C" w:rsidRDefault="00FB6C2C">
      <w:pPr>
        <w:pStyle w:val="Ttulo3"/>
      </w:pPr>
      <w:bookmarkStart w:id="29" w:name="_Toc468086044"/>
      <w:bookmarkStart w:id="30" w:name="_Toc497727741"/>
      <w:bookmarkStart w:id="31" w:name="_Toc497728154"/>
      <w:bookmarkStart w:id="32" w:name="_Toc497896536"/>
      <w:bookmarkStart w:id="33" w:name="_Toc497896627"/>
      <w:bookmarkStart w:id="34" w:name="_Toc497896684"/>
      <w:bookmarkStart w:id="35" w:name="_Toc478113766"/>
      <w:r>
        <w:lastRenderedPageBreak/>
        <w:t>Prioridades dos requisitos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FB6C2C" w:rsidRDefault="00FB6C2C">
      <w:r>
        <w:t xml:space="preserve">Para estabelecer a prioridade dos requisitos, foram adotadas as denominações “essencial”, “importante” e “desejável”. </w:t>
      </w:r>
    </w:p>
    <w:p w:rsidR="00FB6C2C" w:rsidRDefault="00FB6C2C">
      <w:pPr>
        <w:pStyle w:val="Commarcadores"/>
      </w:pPr>
      <w:r>
        <w:rPr>
          <w:b/>
        </w:rPr>
        <w:t>Essencial</w:t>
      </w:r>
      <w:r>
        <w:t xml:space="preserve"> 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>
          <w:t>em funcionamento. Requisitos</w:t>
        </w:r>
      </w:smartTag>
      <w:r>
        <w:t xml:space="preserve"> essenciais são requisitos imprescindíveis, que têm que ser implementados impreterivelmente.</w:t>
      </w:r>
    </w:p>
    <w:p w:rsidR="00FB6C2C" w:rsidRDefault="00FB6C2C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FB6C2C" w:rsidRDefault="00FB6C2C">
      <w:pPr>
        <w:pStyle w:val="Commarcadores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FB6C2C" w:rsidRDefault="00FB6C2C">
      <w:pPr>
        <w:pStyle w:val="Ttulo1"/>
      </w:pPr>
      <w:bookmarkStart w:id="36" w:name="_Hlt467473290"/>
      <w:bookmarkStart w:id="37" w:name="_Toc467473443"/>
      <w:bookmarkStart w:id="38" w:name="_Toc467473975"/>
      <w:bookmarkStart w:id="39" w:name="_Toc467477714"/>
      <w:bookmarkStart w:id="40" w:name="_Toc467494868"/>
      <w:bookmarkStart w:id="41" w:name="_Toc467495238"/>
      <w:bookmarkStart w:id="42" w:name="_Toc468086046"/>
      <w:bookmarkStart w:id="43" w:name="_Toc497896596"/>
      <w:bookmarkStart w:id="44" w:name="_Toc478113767"/>
      <w:bookmarkEnd w:id="36"/>
      <w:r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FB6C2C" w:rsidRDefault="00FB6C2C">
      <w:pPr>
        <w:pStyle w:val="Textoguia"/>
        <w:rPr>
          <w:i w:val="0"/>
          <w:sz w:val="24"/>
        </w:rPr>
      </w:pPr>
      <w:r>
        <w:rPr>
          <w:i w:val="0"/>
          <w:sz w:val="24"/>
        </w:rPr>
        <w:t xml:space="preserve">Esta seção descreve superficialmente o cliente, os futuros usuários e fornece uma visão geral do </w:t>
      </w:r>
      <w:r w:rsidR="00001ADE">
        <w:rPr>
          <w:sz w:val="24"/>
        </w:rPr>
        <w:t>RAF</w:t>
      </w:r>
      <w:r>
        <w:rPr>
          <w:i w:val="0"/>
          <w:sz w:val="24"/>
        </w:rPr>
        <w:t>.</w:t>
      </w:r>
    </w:p>
    <w:p w:rsidR="00FB6C2C" w:rsidRDefault="00FB6C2C">
      <w:pPr>
        <w:pStyle w:val="Ttulo2"/>
      </w:pPr>
      <w:bookmarkStart w:id="45" w:name="_Toc20211800"/>
      <w:bookmarkStart w:id="46" w:name="_Toc42771724"/>
      <w:bookmarkStart w:id="47" w:name="_Toc478113768"/>
      <w:r>
        <w:t>Cliente</w:t>
      </w:r>
      <w:bookmarkEnd w:id="45"/>
      <w:bookmarkEnd w:id="46"/>
      <w:bookmarkEnd w:id="47"/>
    </w:p>
    <w:p w:rsidR="00FB6C2C" w:rsidRDefault="006A5829">
      <w:r>
        <w:t xml:space="preserve">Wellington Moreira, </w:t>
      </w:r>
      <w:r w:rsidR="002F3313">
        <w:t>proprietário</w:t>
      </w:r>
      <w:r>
        <w:t xml:space="preserve"> de uma mercearia na cidade de Rio Pomba MG.</w:t>
      </w:r>
    </w:p>
    <w:p w:rsidR="007C05FE" w:rsidRDefault="007C05FE"/>
    <w:p w:rsidR="00FB6C2C" w:rsidRDefault="00FB6C2C">
      <w:pPr>
        <w:pStyle w:val="Ttulo2"/>
      </w:pPr>
      <w:bookmarkStart w:id="48" w:name="_Toc478113769"/>
      <w:r>
        <w:t>Usuário</w:t>
      </w:r>
      <w:bookmarkEnd w:id="48"/>
    </w:p>
    <w:p w:rsidR="007C05FE" w:rsidRPr="002F3313" w:rsidRDefault="007C05FE">
      <w:r w:rsidRPr="002F3313">
        <w:t>Caxeiro: Funcionário operador comercial de caixa.</w:t>
      </w:r>
    </w:p>
    <w:p w:rsidR="007C05FE" w:rsidRPr="002F3313" w:rsidRDefault="007C05FE">
      <w:r w:rsidRPr="002F3313">
        <w:t>Gerente: Funcionário responsável pela abertura e fechamento do caixa, além do cadastramento de usuários.</w:t>
      </w:r>
    </w:p>
    <w:p w:rsidR="007C05FE" w:rsidRPr="002F3313" w:rsidRDefault="007C05FE">
      <w:r w:rsidRPr="002F3313">
        <w:t>Gestor de Compras: Funcionário responsável pela gestão dos cadastros de mercadorias e fornecedores, e pela emissão e acompanhamento de pedidos de compra</w:t>
      </w:r>
    </w:p>
    <w:p w:rsidR="007C05FE" w:rsidRDefault="007C05FE">
      <w:r w:rsidRPr="002F3313">
        <w:t>Gestor de Estoque: Funcionário responsável pela manutenção da consistência entre o estoque físico da mercearia e o estoque cadastrado no RAF.</w:t>
      </w:r>
    </w:p>
    <w:p w:rsidR="007C05FE" w:rsidRDefault="007C05FE"/>
    <w:p w:rsidR="00FB6C2C" w:rsidRDefault="00FB6C2C">
      <w:pPr>
        <w:pStyle w:val="Ttulo2"/>
      </w:pPr>
      <w:bookmarkStart w:id="49" w:name="_Toc478113770"/>
      <w:r>
        <w:lastRenderedPageBreak/>
        <w:t>Visão Geral do Sistema</w:t>
      </w:r>
      <w:bookmarkEnd w:id="49"/>
    </w:p>
    <w:p w:rsidR="002F3313" w:rsidRDefault="008C3E84" w:rsidP="008C3E84">
      <w:pPr>
        <w:ind w:firstLine="720"/>
      </w:pPr>
      <w:r w:rsidRPr="002F3313">
        <w:t>Apoio informatizado ao controle de vendas e de compras de pequenas mercearias, implementado com tecnologia do estado da arte na época da contratação.</w:t>
      </w:r>
    </w:p>
    <w:p w:rsidR="008C3E84" w:rsidRPr="002F3313" w:rsidRDefault="008C3E84" w:rsidP="008C3E84">
      <w:pPr>
        <w:ind w:firstLine="720"/>
      </w:pPr>
      <w:r w:rsidRPr="002F3313">
        <w:t>O sistema evitará erros na venda de mercadorias, qualidade na emissão da nota fiscal e ticket de venda, em relação à emissão manual, identificação de distorções entre o vendido e o estoque, agilidade na compra de mercadorias, Economia de mão-de-obra, Diminuição do custo de estocagem. Identificação de produtos mais e menos vendidos. Indicação de promoções.</w:t>
      </w:r>
    </w:p>
    <w:p w:rsidR="008C3E84" w:rsidRPr="008C3E84" w:rsidRDefault="008C3E84" w:rsidP="008C3E84">
      <w:pPr>
        <w:ind w:firstLine="720"/>
      </w:pPr>
      <w:r w:rsidRPr="002F3313">
        <w:t>Possui algumas limitações tais como, não fará vendas parceladas e só receberá dinheiro ou cheque, só fará a Emissão de Nota Fiscal durante a Operação de Venda, não manterá um cadastro de clientes da mercearia.</w:t>
      </w:r>
    </w:p>
    <w:p w:rsidR="00FB6C2C" w:rsidRPr="000A3B43" w:rsidRDefault="00FB6C2C">
      <w:pPr>
        <w:pStyle w:val="Ttulo1"/>
        <w:ind w:left="431" w:hanging="431"/>
      </w:pPr>
      <w:bookmarkStart w:id="50" w:name="_Toc478113771"/>
      <w:r w:rsidRPr="000A3B43">
        <w:t>Requisitos funcionais</w:t>
      </w:r>
      <w:bookmarkEnd w:id="50"/>
    </w:p>
    <w:p w:rsidR="003526B5" w:rsidRPr="003526B5" w:rsidRDefault="003526B5" w:rsidP="003526B5">
      <w:pPr>
        <w:pStyle w:val="Ttulo3"/>
        <w:rPr>
          <w:color w:val="auto"/>
        </w:rPr>
      </w:pPr>
      <w:bookmarkStart w:id="51" w:name="_Toc478113772"/>
      <w:bookmarkStart w:id="52" w:name="_Toc467473455"/>
      <w:bookmarkStart w:id="53" w:name="_Toc467474002"/>
      <w:bookmarkStart w:id="54" w:name="_Toc467477741"/>
      <w:bookmarkStart w:id="55" w:name="_Toc467494887"/>
      <w:bookmarkStart w:id="56" w:name="_Toc467495253"/>
      <w:bookmarkStart w:id="57" w:name="_Toc468086059"/>
      <w:bookmarkStart w:id="58" w:name="_Toc497896607"/>
      <w:bookmarkStart w:id="59" w:name="_Toc478113774"/>
      <w:r w:rsidRPr="003526B5">
        <w:rPr>
          <w:color w:val="auto"/>
        </w:rPr>
        <w:t xml:space="preserve">[RF001] Cadastrar </w:t>
      </w:r>
      <w:bookmarkEnd w:id="51"/>
      <w:r w:rsidRPr="003526B5">
        <w:rPr>
          <w:color w:val="auto"/>
        </w:rPr>
        <w:t>Usuário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deve poder realizar o cadastro das informações referentes a novos funcionários.</w:t>
      </w:r>
    </w:p>
    <w:p w:rsidR="003526B5" w:rsidRPr="003526B5" w:rsidRDefault="003526B5" w:rsidP="003526B5">
      <w:pPr>
        <w:pStyle w:val="Ttulo3"/>
        <w:rPr>
          <w:color w:val="auto"/>
        </w:rPr>
      </w:pPr>
      <w:bookmarkStart w:id="60" w:name="_Toc478113773"/>
      <w:r w:rsidRPr="003526B5">
        <w:rPr>
          <w:color w:val="auto"/>
        </w:rPr>
        <w:t xml:space="preserve">[RF 002] Excluir </w:t>
      </w:r>
      <w:bookmarkEnd w:id="60"/>
      <w:r w:rsidRPr="003526B5">
        <w:rPr>
          <w:color w:val="auto"/>
        </w:rPr>
        <w:t>usuário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deve poder realizar a operação de exclusão dos funcionários cadastrados.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[RF003] Cadastrar mercadoria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 vendas deve poder realizar a operação de cadastro dos novos produtos no estoque.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[RF00</w:t>
      </w:r>
      <w:r w:rsidR="00B72105">
        <w:rPr>
          <w:color w:val="auto"/>
        </w:rPr>
        <w:t>4</w:t>
      </w:r>
      <w:r w:rsidRPr="003526B5">
        <w:rPr>
          <w:color w:val="auto"/>
        </w:rPr>
        <w:t>] Excluir mercadoria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 vendas deve poder realizar a operação de exclusão dos produtos cadastrados no sistema.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[RF00</w:t>
      </w:r>
      <w:r w:rsidR="00B72105">
        <w:rPr>
          <w:color w:val="auto"/>
        </w:rPr>
        <w:t>5</w:t>
      </w:r>
      <w:r w:rsidRPr="003526B5">
        <w:rPr>
          <w:color w:val="auto"/>
        </w:rPr>
        <w:t>] alterar mercadoria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 vendas deve poder realizar a operação de alteração dos produtos a cadastrados.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[RF00</w:t>
      </w:r>
      <w:r w:rsidR="00B72105">
        <w:rPr>
          <w:color w:val="auto"/>
        </w:rPr>
        <w:t>6</w:t>
      </w:r>
      <w:r w:rsidRPr="003526B5">
        <w:rPr>
          <w:color w:val="auto"/>
        </w:rPr>
        <w:t>] cadastrar fornecedor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 vendas deve poder realizar a operação de cadastro de novos fornecedores no sistema.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lastRenderedPageBreak/>
        <w:t>[RF00</w:t>
      </w:r>
      <w:r w:rsidR="00B72105">
        <w:rPr>
          <w:color w:val="auto"/>
        </w:rPr>
        <w:t>7</w:t>
      </w:r>
      <w:r w:rsidRPr="003526B5">
        <w:rPr>
          <w:color w:val="auto"/>
        </w:rPr>
        <w:t>] excluir fornecedor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 vendas deve poder realizar a operação de exclusão de fornecedores no sistema.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[RF00</w:t>
      </w:r>
      <w:r w:rsidR="00B72105">
        <w:rPr>
          <w:color w:val="auto"/>
        </w:rPr>
        <w:t>8</w:t>
      </w:r>
      <w:r w:rsidRPr="003526B5">
        <w:rPr>
          <w:color w:val="auto"/>
        </w:rPr>
        <w:t>] alterar fornecedor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 vendas deve poder realizar a operação de alteração de fornecedores no sistema.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[RF00</w:t>
      </w:r>
      <w:r w:rsidR="00B72105">
        <w:rPr>
          <w:color w:val="auto"/>
        </w:rPr>
        <w:t>9</w:t>
      </w:r>
      <w:r w:rsidRPr="003526B5">
        <w:rPr>
          <w:color w:val="auto"/>
        </w:rPr>
        <w:t>] Relatório de mercadoria</w:t>
      </w:r>
    </w:p>
    <w:p w:rsidR="003526B5" w:rsidRPr="003526B5" w:rsidRDefault="003526B5" w:rsidP="003526B5">
      <w:r w:rsidRPr="003526B5">
        <w:rPr>
          <w:b/>
        </w:rPr>
        <w:t>Descrição:</w:t>
      </w:r>
      <w:r w:rsidRPr="003526B5">
        <w:t xml:space="preserve"> O gerente de vendas de poder gerar relatórios de mercadorias no estoque e fornecedores cadastrados ou excluídos no sistema.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</w:t>
      </w:r>
      <w:r w:rsidR="00B72105">
        <w:rPr>
          <w:color w:val="auto"/>
        </w:rPr>
        <w:t>10</w:t>
      </w:r>
      <w:r w:rsidRPr="003526B5">
        <w:rPr>
          <w:color w:val="auto"/>
        </w:rPr>
        <w:t>] venda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caixeiro realiza a operação de venda gerando uma nota fiscal a ser adicionada no sistema.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</w:t>
      </w:r>
      <w:r w:rsidR="00B72105">
        <w:rPr>
          <w:color w:val="auto"/>
        </w:rPr>
        <w:t>11</w:t>
      </w:r>
      <w:r w:rsidRPr="003526B5">
        <w:rPr>
          <w:color w:val="auto"/>
        </w:rPr>
        <w:t>] abrir caixa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deve realizar a operação de abertura do caixa a cada dia.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[RF01</w:t>
      </w:r>
      <w:r w:rsidR="00B72105">
        <w:rPr>
          <w:color w:val="auto"/>
        </w:rPr>
        <w:t>2</w:t>
      </w:r>
      <w:r w:rsidRPr="003526B5">
        <w:rPr>
          <w:color w:val="auto"/>
        </w:rPr>
        <w:t>] fechar caixa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deve realizar a operação de fechamento do caixa a cada dia.</w:t>
      </w:r>
    </w:p>
    <w:p w:rsidR="003526B5" w:rsidRPr="003526B5" w:rsidRDefault="003526B5" w:rsidP="003526B5">
      <w:pPr>
        <w:pStyle w:val="Ttulo3"/>
        <w:rPr>
          <w:color w:val="auto"/>
        </w:rPr>
      </w:pPr>
      <w:r w:rsidRPr="003526B5">
        <w:rPr>
          <w:color w:val="auto"/>
        </w:rPr>
        <w:t>[RF01</w:t>
      </w:r>
      <w:r w:rsidR="00B72105">
        <w:rPr>
          <w:color w:val="auto"/>
        </w:rPr>
        <w:t>3</w:t>
      </w:r>
      <w:r w:rsidRPr="003526B5">
        <w:rPr>
          <w:color w:val="auto"/>
        </w:rPr>
        <w:t>] gera relatorio</w:t>
      </w:r>
    </w:p>
    <w:p w:rsidR="003526B5" w:rsidRPr="003526B5" w:rsidRDefault="003526B5" w:rsidP="003526B5">
      <w:r w:rsidRPr="003526B5">
        <w:rPr>
          <w:b/>
        </w:rPr>
        <w:t xml:space="preserve">Descrição: </w:t>
      </w:r>
      <w:r w:rsidRPr="003526B5">
        <w:t>O gerente deve realizar a operação gerar relatórios diários do fluxo de movimentações financeiras de cada dia.</w:t>
      </w:r>
    </w:p>
    <w:p w:rsidR="00FB6C2C" w:rsidRDefault="00F878C9">
      <w:pPr>
        <w:pStyle w:val="Ttulo1"/>
      </w:pPr>
      <w:r>
        <w:t xml:space="preserve">Requisitos não </w:t>
      </w:r>
      <w:r w:rsidR="00FB6C2C">
        <w:t>funcionais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FB6C2C" w:rsidRDefault="00FB6C2C">
      <w:pPr>
        <w:pStyle w:val="Ttulo2"/>
      </w:pPr>
      <w:bookmarkStart w:id="61" w:name="_Toc467473456"/>
      <w:bookmarkStart w:id="62" w:name="_Toc467474003"/>
      <w:bookmarkStart w:id="63" w:name="_Toc467477742"/>
      <w:bookmarkStart w:id="64" w:name="_Toc467494888"/>
      <w:bookmarkStart w:id="65" w:name="_Toc467495254"/>
      <w:bookmarkStart w:id="66" w:name="_Toc468086060"/>
      <w:bookmarkStart w:id="67" w:name="_Toc497726451"/>
      <w:bookmarkStart w:id="68" w:name="_Toc497896608"/>
      <w:bookmarkStart w:id="69" w:name="_Toc478113775"/>
      <w:r>
        <w:t>Usabilidade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FB6C2C" w:rsidRDefault="00FB6C2C">
      <w:pPr>
        <w:pStyle w:val="Corpodetexto3"/>
        <w:rPr>
          <w:color w:val="auto"/>
        </w:rPr>
      </w:pPr>
      <w:r>
        <w:rPr>
          <w:color w:val="auto"/>
        </w:rPr>
        <w:t xml:space="preserve">Esta seção descreve os requisitos não funcionais associados à facilidade de uso da interface com o usuário e </w:t>
      </w:r>
      <w:r>
        <w:rPr>
          <w:i/>
          <w:color w:val="auto"/>
        </w:rPr>
        <w:t>help on-line</w:t>
      </w:r>
      <w:r>
        <w:rPr>
          <w:color w:val="auto"/>
        </w:rPr>
        <w:t>.</w:t>
      </w:r>
    </w:p>
    <w:p w:rsidR="00FB6C2C" w:rsidRDefault="00FB6C2C" w:rsidP="00C472DE">
      <w:pPr>
        <w:pStyle w:val="Ttulo3"/>
        <w:rPr>
          <w:i/>
          <w:color w:val="0000FF"/>
        </w:rPr>
      </w:pPr>
      <w:r>
        <w:t xml:space="preserve"> </w:t>
      </w:r>
      <w:bookmarkStart w:id="70" w:name="_Toc467473457"/>
      <w:bookmarkStart w:id="71" w:name="_Toc467474004"/>
      <w:bookmarkStart w:id="72" w:name="_Toc467477743"/>
      <w:bookmarkStart w:id="73" w:name="_Toc467494889"/>
      <w:bookmarkStart w:id="74" w:name="_Toc467495255"/>
      <w:bookmarkStart w:id="75" w:name="_Toc468086061"/>
      <w:bookmarkStart w:id="76" w:name="_Toc497726452"/>
      <w:bookmarkStart w:id="77" w:name="_Toc497896609"/>
      <w:bookmarkStart w:id="78" w:name="_Toc478113776"/>
      <w:r>
        <w:t>[NF001]</w:t>
      </w:r>
      <w:bookmarkEnd w:id="70"/>
      <w:bookmarkEnd w:id="71"/>
      <w:bookmarkEnd w:id="72"/>
      <w:bookmarkEnd w:id="73"/>
      <w:bookmarkEnd w:id="74"/>
      <w:bookmarkEnd w:id="75"/>
      <w:r>
        <w:rPr>
          <w:i/>
        </w:rPr>
        <w:t xml:space="preserve"> </w:t>
      </w:r>
      <w:bookmarkEnd w:id="76"/>
      <w:bookmarkEnd w:id="77"/>
      <w:r>
        <w:t>Interface Amigável</w:t>
      </w:r>
      <w:bookmarkEnd w:id="78"/>
    </w:p>
    <w:p w:rsidR="00FB6C2C" w:rsidRDefault="00FB6C2C">
      <w:r>
        <w:t xml:space="preserve">O sistema terá uma interface amigável ao usuário primário sem se tornar cansativa aos usuários mais experientes.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B6C2C" w:rsidRPr="007D08AF">
        <w:tc>
          <w:tcPr>
            <w:tcW w:w="1809" w:type="dxa"/>
          </w:tcPr>
          <w:p w:rsidR="00FB6C2C" w:rsidRPr="007D08AF" w:rsidRDefault="00FB6C2C">
            <w:pPr>
              <w:spacing w:before="240" w:after="240"/>
            </w:pPr>
            <w:r w:rsidRPr="007D08AF">
              <w:rPr>
                <w:b/>
              </w:rPr>
              <w:lastRenderedPageBreak/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FB6C2C" w:rsidRPr="007D08AF" w:rsidRDefault="00FB6C2C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FB6C2C" w:rsidRPr="007D08AF" w:rsidRDefault="00FB6C2C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FB6C2C" w:rsidRPr="007D08AF" w:rsidRDefault="00FB6C2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FB6C2C" w:rsidRPr="007D08AF" w:rsidRDefault="00FB6C2C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FB6C2C" w:rsidRPr="007D08AF" w:rsidRDefault="00FB6C2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FB6C2C" w:rsidRPr="007D08AF" w:rsidRDefault="00FB6C2C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FB6C2C" w:rsidRPr="00C472DE" w:rsidRDefault="00BB56A2">
      <w:pPr>
        <w:rPr>
          <w:i/>
          <w:color w:val="0000FF"/>
        </w:rPr>
      </w:pPr>
      <w:r>
        <w:rPr>
          <w:b/>
        </w:rPr>
        <w:t>Requisitos</w:t>
      </w:r>
      <w:r w:rsidR="00FB6C2C" w:rsidRPr="00C472DE">
        <w:rPr>
          <w:b/>
        </w:rPr>
        <w:t xml:space="preserve"> associados:</w:t>
      </w:r>
      <w:r w:rsidR="00FB6C2C" w:rsidRPr="00C472DE">
        <w:t xml:space="preserve"> [RF001], [RF002], [RF003], [RF004], [RF005], [RF006], [RF007], [RF008], [RF009], [RF010], [RF011], [RF012], [RF013].</w:t>
      </w:r>
    </w:p>
    <w:p w:rsidR="00FB6C2C" w:rsidRDefault="00FB6C2C" w:rsidP="00C472DE">
      <w:pPr>
        <w:pStyle w:val="Ttulo3"/>
      </w:pPr>
      <w:r w:rsidRPr="00C472DE">
        <w:t xml:space="preserve"> </w:t>
      </w:r>
      <w:bookmarkStart w:id="79" w:name="_Toc467473458"/>
      <w:bookmarkStart w:id="80" w:name="_Toc467474005"/>
      <w:bookmarkStart w:id="81" w:name="_Toc467477744"/>
      <w:bookmarkStart w:id="82" w:name="_Toc467494890"/>
      <w:bookmarkStart w:id="83" w:name="_Toc467495256"/>
      <w:bookmarkStart w:id="84" w:name="_Toc468086062"/>
      <w:bookmarkStart w:id="85" w:name="_Toc497726453"/>
      <w:bookmarkStart w:id="86" w:name="_Toc497896610"/>
      <w:bookmarkStart w:id="87" w:name="_Toc478113777"/>
      <w:r>
        <w:t>[NF002]</w:t>
      </w:r>
      <w:bookmarkEnd w:id="79"/>
      <w:bookmarkEnd w:id="80"/>
      <w:bookmarkEnd w:id="81"/>
      <w:bookmarkEnd w:id="82"/>
      <w:bookmarkEnd w:id="83"/>
      <w:bookmarkEnd w:id="84"/>
      <w:r>
        <w:t xml:space="preserve"> </w:t>
      </w:r>
      <w:bookmarkEnd w:id="85"/>
      <w:bookmarkEnd w:id="86"/>
      <w:r>
        <w:t>Componentes WEB</w:t>
      </w:r>
      <w:bookmarkEnd w:id="87"/>
    </w:p>
    <w:p w:rsidR="00FB6C2C" w:rsidRDefault="00FB6C2C">
      <w:r>
        <w:t xml:space="preserve">A interface deverá utilizar elementos comuns a usuários de sistemas web, como campos de texto, </w:t>
      </w:r>
      <w:r>
        <w:rPr>
          <w:i/>
        </w:rPr>
        <w:t>combo-boxes</w:t>
      </w:r>
      <w:r>
        <w:t xml:space="preserve">, </w:t>
      </w:r>
      <w:r>
        <w:rPr>
          <w:i/>
        </w:rPr>
        <w:t>links</w:t>
      </w:r>
      <w:r>
        <w:t xml:space="preserve"> e botões, sem muito rebuscamento. A idéia é focar nos aspectos operacionais sem se preocupar tanto com a beleza da tela, de modo a facilitar o uso por usuários iniciantes.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B6C2C" w:rsidRPr="007D08AF">
        <w:tc>
          <w:tcPr>
            <w:tcW w:w="1809" w:type="dxa"/>
          </w:tcPr>
          <w:p w:rsidR="00FB6C2C" w:rsidRPr="007D08AF" w:rsidRDefault="00FB6C2C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FB6C2C" w:rsidRPr="007D08AF" w:rsidRDefault="00FB6C2C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FB6C2C" w:rsidRPr="007D08AF" w:rsidRDefault="00FB6C2C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FB6C2C" w:rsidRPr="007D08AF" w:rsidRDefault="00FB6C2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FB6C2C" w:rsidRPr="007D08AF" w:rsidRDefault="00FB6C2C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FB6C2C" w:rsidRPr="007D08AF" w:rsidRDefault="00FB6C2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FB6C2C" w:rsidRPr="007D08AF" w:rsidRDefault="00FB6C2C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FB6C2C" w:rsidRDefault="00BB56A2">
      <w:r>
        <w:rPr>
          <w:b/>
        </w:rPr>
        <w:t>Requisitos</w:t>
      </w:r>
      <w:r w:rsidR="00FB6C2C" w:rsidRPr="00C472DE">
        <w:rPr>
          <w:b/>
        </w:rPr>
        <w:t xml:space="preserve"> associados: </w:t>
      </w:r>
      <w:r w:rsidR="00FB6C2C" w:rsidRPr="00C472DE">
        <w:t>[RF001], [RF002], [RF003], [RF004], [RF005], [RF006], [RF007], [RF008], [RF009], [RF010], [RF011], [RF012], [RF013</w:t>
      </w:r>
      <w:r w:rsidR="0057297F">
        <w:t>]</w:t>
      </w:r>
      <w:r w:rsidR="00B67A2F">
        <w:t>.</w:t>
      </w:r>
    </w:p>
    <w:p w:rsidR="000B32AF" w:rsidRDefault="000B32AF" w:rsidP="000B32AF">
      <w:pPr>
        <w:pStyle w:val="Ttulo2"/>
      </w:pPr>
      <w:bookmarkStart w:id="88" w:name="_Toc478113778"/>
      <w:r>
        <w:t>Software</w:t>
      </w:r>
      <w:bookmarkEnd w:id="88"/>
    </w:p>
    <w:p w:rsidR="000B32AF" w:rsidRDefault="000B32AF" w:rsidP="000B32AF">
      <w:r>
        <w:t xml:space="preserve">Esta seção descreve os requisitos não funcionais associados aos softwares que devem ser utilizados para o desenvolvimento do sistema. </w:t>
      </w:r>
    </w:p>
    <w:p w:rsidR="000B32AF" w:rsidRDefault="000B32AF" w:rsidP="000B32AF">
      <w:pPr>
        <w:pStyle w:val="Ttulo3"/>
      </w:pPr>
      <w:bookmarkStart w:id="89" w:name="_Toc467473460"/>
      <w:bookmarkStart w:id="90" w:name="_Toc467474007"/>
      <w:bookmarkStart w:id="91" w:name="_Toc467477746"/>
      <w:bookmarkStart w:id="92" w:name="_Toc467494892"/>
      <w:bookmarkStart w:id="93" w:name="_Toc467495258"/>
      <w:bookmarkStart w:id="94" w:name="_Toc468086064"/>
      <w:bookmarkStart w:id="95" w:name="_Toc497726455"/>
      <w:bookmarkStart w:id="96" w:name="_Toc497896612"/>
      <w:r>
        <w:t xml:space="preserve"> </w:t>
      </w:r>
      <w:bookmarkStart w:id="97" w:name="_Toc478113779"/>
      <w:r>
        <w:t>[NF003]</w:t>
      </w:r>
      <w:bookmarkEnd w:id="89"/>
      <w:bookmarkEnd w:id="90"/>
      <w:bookmarkEnd w:id="91"/>
      <w:bookmarkEnd w:id="92"/>
      <w:bookmarkEnd w:id="93"/>
      <w:bookmarkEnd w:id="94"/>
      <w:r>
        <w:t xml:space="preserve"> </w:t>
      </w:r>
      <w:bookmarkEnd w:id="95"/>
      <w:bookmarkEnd w:id="96"/>
      <w:r>
        <w:t>Banco de Dados Postgres</w:t>
      </w:r>
      <w:bookmarkEnd w:id="97"/>
    </w:p>
    <w:p w:rsidR="000B32AF" w:rsidRDefault="000B32AF" w:rsidP="000B32AF">
      <w:r>
        <w:t>O sistema deve utilizar um banco de dados Postgres para fazer o armazenamento de dados.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B32AF" w:rsidRPr="007D08AF" w:rsidTr="00062E57">
        <w:tc>
          <w:tcPr>
            <w:tcW w:w="1809" w:type="dxa"/>
          </w:tcPr>
          <w:p w:rsidR="000B32AF" w:rsidRPr="007D08AF" w:rsidRDefault="000B32AF" w:rsidP="00062E57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0B32AF" w:rsidRPr="00C472DE" w:rsidRDefault="00BB56A2" w:rsidP="000B32AF">
      <w:pPr>
        <w:rPr>
          <w:color w:val="0000FF"/>
        </w:rPr>
      </w:pPr>
      <w:r>
        <w:rPr>
          <w:b/>
        </w:rPr>
        <w:t>Requisitos</w:t>
      </w:r>
      <w:r w:rsidR="000B32AF" w:rsidRPr="00C472DE">
        <w:rPr>
          <w:b/>
        </w:rPr>
        <w:t xml:space="preserve"> associados: </w:t>
      </w:r>
      <w:r w:rsidR="000B32AF" w:rsidRPr="00C472DE">
        <w:t>[RF001], [RF002], [RF003], [RF004], [RF005], [RF006], [RF007], [RF008], [RF009], [RF010], [RF011], [RF012], [RF013</w:t>
      </w:r>
      <w:r w:rsidR="0057297F">
        <w:t>]</w:t>
      </w:r>
      <w:r w:rsidR="00B67A2F">
        <w:t>.</w:t>
      </w:r>
    </w:p>
    <w:p w:rsidR="000B32AF" w:rsidRDefault="000B32AF" w:rsidP="000B32AF">
      <w:pPr>
        <w:pStyle w:val="Ttulo3"/>
      </w:pPr>
      <w:bookmarkStart w:id="98" w:name="_Toc478113780"/>
      <w:r>
        <w:t>[NF004] Linguagem Java</w:t>
      </w:r>
      <w:bookmarkEnd w:id="98"/>
    </w:p>
    <w:p w:rsidR="000B32AF" w:rsidRDefault="000B32AF" w:rsidP="000B32AF">
      <w:r>
        <w:t>Visando criar um produto com maior extensibilidade, reusabilidade e flexibilidade, deve-se adotar Java como linguagem principal de desenvolvimento, seguindo cuidadosamente as técnicas de orientação a objetos.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B32AF" w:rsidRPr="007D08AF" w:rsidTr="00062E57">
        <w:tc>
          <w:tcPr>
            <w:tcW w:w="1809" w:type="dxa"/>
          </w:tcPr>
          <w:p w:rsidR="000B32AF" w:rsidRPr="007D08AF" w:rsidRDefault="000B32AF" w:rsidP="00062E57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0B32AF" w:rsidRPr="00C472DE" w:rsidRDefault="000B32AF" w:rsidP="000B32AF">
      <w:pPr>
        <w:rPr>
          <w:color w:val="0000FF"/>
        </w:rPr>
      </w:pPr>
      <w:r>
        <w:rPr>
          <w:b/>
        </w:rPr>
        <w:t>Requisitos</w:t>
      </w:r>
      <w:r w:rsidRPr="00C472DE">
        <w:rPr>
          <w:b/>
        </w:rPr>
        <w:t xml:space="preserve"> associados:</w:t>
      </w:r>
      <w:r w:rsidRPr="00C472DE">
        <w:t xml:space="preserve"> [RF001], [RF002], [RF003], [RF004], [RF005], [RF006], [RF007], [RF008], [RF009], [RF010], [RF011], [RF012], [RF013</w:t>
      </w:r>
      <w:r w:rsidR="0057297F">
        <w:t>]</w:t>
      </w:r>
      <w:r w:rsidR="00B67A2F">
        <w:t>.</w:t>
      </w:r>
    </w:p>
    <w:p w:rsidR="000B32AF" w:rsidRDefault="000B32AF" w:rsidP="000B32AF">
      <w:pPr>
        <w:pStyle w:val="Ttulo2"/>
      </w:pPr>
      <w:bookmarkStart w:id="99" w:name="_Toc467473461"/>
      <w:bookmarkStart w:id="100" w:name="_Toc467474008"/>
      <w:bookmarkStart w:id="101" w:name="_Toc467477747"/>
      <w:bookmarkStart w:id="102" w:name="_Toc467494893"/>
      <w:bookmarkStart w:id="103" w:name="_Toc467495259"/>
      <w:bookmarkStart w:id="104" w:name="_Toc468086065"/>
      <w:bookmarkStart w:id="105" w:name="_Toc497726456"/>
      <w:bookmarkStart w:id="106" w:name="_Toc497896613"/>
      <w:bookmarkStart w:id="107" w:name="_Toc478113781"/>
      <w:r>
        <w:lastRenderedPageBreak/>
        <w:t>Desempenho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0B32AF" w:rsidRDefault="000B32AF" w:rsidP="000B32AF">
      <w:r>
        <w:t>Esta seção descreve os requisitos não funcionais associados à eficiência, uso de recursos e tempo de resposta do sistema.</w:t>
      </w:r>
    </w:p>
    <w:p w:rsidR="000B32AF" w:rsidRDefault="000B32AF" w:rsidP="000B32AF">
      <w:pPr>
        <w:pStyle w:val="Ttulo3"/>
      </w:pPr>
      <w:bookmarkStart w:id="108" w:name="_Toc467473462"/>
      <w:bookmarkStart w:id="109" w:name="_Toc467474009"/>
      <w:bookmarkStart w:id="110" w:name="_Toc467477748"/>
      <w:bookmarkStart w:id="111" w:name="_Toc467494894"/>
      <w:bookmarkStart w:id="112" w:name="_Toc467495260"/>
      <w:bookmarkStart w:id="113" w:name="_Toc468086066"/>
      <w:bookmarkStart w:id="114" w:name="_Toc497726457"/>
      <w:bookmarkStart w:id="115" w:name="_Toc497896614"/>
      <w:bookmarkStart w:id="116" w:name="_Toc478113782"/>
      <w:r>
        <w:t>[NF</w:t>
      </w:r>
      <w:bookmarkEnd w:id="108"/>
      <w:bookmarkEnd w:id="109"/>
      <w:bookmarkEnd w:id="110"/>
      <w:bookmarkEnd w:id="111"/>
      <w:bookmarkEnd w:id="112"/>
      <w:bookmarkEnd w:id="113"/>
      <w:r>
        <w:t xml:space="preserve">005] </w:t>
      </w:r>
      <w:bookmarkEnd w:id="114"/>
      <w:bookmarkEnd w:id="115"/>
      <w:r>
        <w:t>Agilidade na Execução das Operações</w:t>
      </w:r>
      <w:bookmarkEnd w:id="116"/>
    </w:p>
    <w:p w:rsidR="000B32AF" w:rsidRDefault="000B32AF" w:rsidP="000B32AF">
      <w:r>
        <w:t>O sistema deve executar as operações no menor tempo possível, visando dar uma maior agilidade ao processo.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B32AF" w:rsidRPr="007D08AF" w:rsidTr="00062E57">
        <w:tc>
          <w:tcPr>
            <w:tcW w:w="1809" w:type="dxa"/>
          </w:tcPr>
          <w:p w:rsidR="000B32AF" w:rsidRPr="007D08AF" w:rsidRDefault="000B32AF" w:rsidP="00062E57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4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5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0B32AF" w:rsidRPr="007D08AF" w:rsidRDefault="000B32AF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0B32AF" w:rsidRPr="007D08AF" w:rsidRDefault="000B32AF" w:rsidP="00062E57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0B32AF" w:rsidRPr="00C472DE" w:rsidRDefault="000B32AF" w:rsidP="000B32AF">
      <w:r>
        <w:rPr>
          <w:b/>
        </w:rPr>
        <w:t>Requisitos</w:t>
      </w:r>
      <w:r w:rsidRPr="00C472DE">
        <w:rPr>
          <w:b/>
        </w:rPr>
        <w:t xml:space="preserve"> associados:</w:t>
      </w:r>
      <w:r w:rsidRPr="00C472DE">
        <w:t xml:space="preserve"> [RF001], [RF002], [RF003], [RF004], [RF005], [RF006], [RF007], [RF008], [RF009], [RF01</w:t>
      </w:r>
      <w:r w:rsidR="0057297F">
        <w:t>0], [RF011], [RF012], [RF013]</w:t>
      </w:r>
      <w:r w:rsidRPr="00C472DE">
        <w:t xml:space="preserve">. </w:t>
      </w:r>
    </w:p>
    <w:p w:rsidR="002B7BF0" w:rsidRDefault="002B7BF0" w:rsidP="0057297F">
      <w:pPr>
        <w:pStyle w:val="Ttulo1"/>
        <w:ind w:left="431" w:hanging="431"/>
      </w:pPr>
      <w:bookmarkStart w:id="117" w:name="_Toc478113784"/>
      <w:r>
        <w:t>Diagramas de casos de uso</w:t>
      </w:r>
      <w:bookmarkEnd w:id="117"/>
    </w:p>
    <w:p w:rsidR="0057297F" w:rsidRDefault="0057297F" w:rsidP="002B7BF0">
      <w:r w:rsidRPr="00B67A2F">
        <w:rPr>
          <w:noProof/>
          <w:u w:val="single"/>
          <w:lang w:eastAsia="pt-BR" w:bidi="ar-SA"/>
        </w:rPr>
        <w:drawing>
          <wp:inline distT="0" distB="0" distL="0" distR="0" wp14:anchorId="662A574A" wp14:editId="0163A6ED">
            <wp:extent cx="5762624" cy="4514850"/>
            <wp:effectExtent l="0" t="0" r="0" b="0"/>
            <wp:docPr id="6" name="Imagem 6" descr="C:\Users\Ângelo\Desktop\Modelagem prática Ângelo e renan\Diagrama de Caso de Uso Modelagem Prátic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Ângelo\Desktop\Modelagem prática Ângelo e renan\Diagrama de Caso de Uso Modelagem Prática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41" cy="451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F0" w:rsidRDefault="002B7BF0" w:rsidP="002B7BF0">
      <w:pPr>
        <w:pStyle w:val="Ttulo1"/>
        <w:ind w:left="431" w:hanging="431"/>
      </w:pPr>
      <w:bookmarkStart w:id="118" w:name="_Toc478113785"/>
      <w:r w:rsidRPr="000A3B43">
        <w:t xml:space="preserve">detalhamento dos </w:t>
      </w:r>
      <w:r>
        <w:t>casos de uso</w:t>
      </w:r>
      <w:bookmarkEnd w:id="118"/>
    </w:p>
    <w:p w:rsidR="0053795C" w:rsidRPr="00380CE8" w:rsidRDefault="00380CE8" w:rsidP="0053795C">
      <w:pPr>
        <w:rPr>
          <w:b/>
          <w:sz w:val="30"/>
          <w:szCs w:val="30"/>
        </w:rPr>
      </w:pPr>
      <w:r w:rsidRPr="00380CE8">
        <w:rPr>
          <w:b/>
          <w:sz w:val="30"/>
          <w:szCs w:val="30"/>
        </w:rPr>
        <w:lastRenderedPageBreak/>
        <w:t>Gestão de Usuário</w:t>
      </w:r>
    </w:p>
    <w:p w:rsidR="007378B4" w:rsidRDefault="007378B4" w:rsidP="007378B4">
      <w:pPr>
        <w:pStyle w:val="Ttulo3"/>
      </w:pPr>
      <w:bookmarkStart w:id="119" w:name="_Toc478113786"/>
      <w:r>
        <w:t xml:space="preserve">[CDU001] </w:t>
      </w:r>
      <w:bookmarkEnd w:id="119"/>
      <w:r w:rsidR="00D639B4">
        <w:t xml:space="preserve">Cadastrar usuario </w:t>
      </w:r>
    </w:p>
    <w:p w:rsidR="00380CE8" w:rsidRDefault="00380CE8" w:rsidP="007378B4">
      <w:pPr>
        <w:rPr>
          <w:b/>
        </w:rPr>
      </w:pPr>
    </w:p>
    <w:p w:rsidR="007378B4" w:rsidRPr="00D639B4" w:rsidRDefault="007378B4" w:rsidP="007378B4">
      <w:r>
        <w:rPr>
          <w:b/>
        </w:rPr>
        <w:t>Descrição do caso de uso</w:t>
      </w:r>
      <w:r w:rsidRPr="00D639B4">
        <w:t xml:space="preserve">: </w:t>
      </w:r>
      <w:r w:rsidR="00470EBD">
        <w:t xml:space="preserve">O gerente cadastra um novo </w:t>
      </w:r>
      <w:r w:rsidR="00465E73">
        <w:t>usuário</w:t>
      </w:r>
      <w:r w:rsidR="00470EBD">
        <w:t>.</w:t>
      </w:r>
    </w:p>
    <w:p w:rsidR="007378B4" w:rsidRDefault="007378B4" w:rsidP="007378B4">
      <w:r>
        <w:rPr>
          <w:b/>
        </w:rPr>
        <w:t>Ator</w:t>
      </w:r>
      <w:r>
        <w:t>: Gerente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378B4" w:rsidRPr="007D08AF" w:rsidTr="00062E57">
        <w:tc>
          <w:tcPr>
            <w:tcW w:w="1809" w:type="dxa"/>
          </w:tcPr>
          <w:p w:rsidR="007378B4" w:rsidRPr="007D08AF" w:rsidRDefault="007378B4" w:rsidP="00062E57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7378B4" w:rsidRPr="007D08AF" w:rsidRDefault="007378B4" w:rsidP="00062E57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7378B4" w:rsidRPr="007D08AF" w:rsidRDefault="007378B4" w:rsidP="00062E57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7378B4" w:rsidRPr="007D08AF" w:rsidRDefault="007378B4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7378B4" w:rsidRPr="007D08AF" w:rsidRDefault="007378B4" w:rsidP="00062E57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7378B4" w:rsidRPr="007D08AF" w:rsidRDefault="007378B4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7378B4" w:rsidRPr="007D08AF" w:rsidRDefault="007378B4" w:rsidP="00062E57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7378B4" w:rsidRDefault="007378B4" w:rsidP="007378B4">
      <w:pPr>
        <w:rPr>
          <w:b/>
        </w:rPr>
      </w:pPr>
      <w:r>
        <w:rPr>
          <w:b/>
        </w:rPr>
        <w:t xml:space="preserve">Requisitos Associados: </w:t>
      </w:r>
      <w:r w:rsidRPr="007378B4">
        <w:t>[RF001</w:t>
      </w:r>
      <w:r>
        <w:t>]</w:t>
      </w:r>
    </w:p>
    <w:p w:rsidR="007378B4" w:rsidRDefault="007378B4" w:rsidP="007378B4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7378B4" w:rsidRDefault="00D639B4" w:rsidP="007378B4">
      <w:pPr>
        <w:ind w:firstLine="720"/>
      </w:pPr>
      <w:r>
        <w:t>O gerente entra com os dados do usuário</w:t>
      </w:r>
      <w:r w:rsidR="007378B4">
        <w:t xml:space="preserve"> no formulário de cadastro.</w:t>
      </w:r>
    </w:p>
    <w:p w:rsidR="007378B4" w:rsidRDefault="007378B4" w:rsidP="007378B4">
      <w:r>
        <w:rPr>
          <w:b/>
        </w:rPr>
        <w:t>Saídas e pós-condição</w:t>
      </w:r>
      <w:r>
        <w:t>:</w:t>
      </w:r>
    </w:p>
    <w:p w:rsidR="007378B4" w:rsidRDefault="007378B4" w:rsidP="007378B4">
      <w:pPr>
        <w:ind w:firstLine="720"/>
      </w:pPr>
      <w:r>
        <w:t>O sistema retorna uma mensagem informando o resultado da operação.</w:t>
      </w:r>
    </w:p>
    <w:p w:rsidR="007378B4" w:rsidRDefault="007378B4" w:rsidP="007378B4">
      <w:pPr>
        <w:pStyle w:val="destaque1"/>
        <w:outlineLvl w:val="0"/>
      </w:pPr>
      <w:r>
        <w:t>Fluxo de eventos principal</w:t>
      </w:r>
    </w:p>
    <w:p w:rsidR="007378B4" w:rsidRDefault="00380CE8" w:rsidP="002C4EB4">
      <w:pPr>
        <w:numPr>
          <w:ilvl w:val="0"/>
          <w:numId w:val="6"/>
        </w:numPr>
      </w:pPr>
      <w:r>
        <w:t>Gerente</w:t>
      </w:r>
      <w:r w:rsidR="007378B4">
        <w:t xml:space="preserve"> es</w:t>
      </w:r>
      <w:r>
        <w:t>colhe a ação cadastrar usuário</w:t>
      </w:r>
      <w:r w:rsidR="007378B4">
        <w:t>.</w:t>
      </w:r>
    </w:p>
    <w:p w:rsidR="007378B4" w:rsidRDefault="007378B4" w:rsidP="002C4EB4">
      <w:pPr>
        <w:numPr>
          <w:ilvl w:val="0"/>
          <w:numId w:val="6"/>
        </w:numPr>
      </w:pPr>
      <w:r>
        <w:t xml:space="preserve">O sistema oferece </w:t>
      </w:r>
      <w:r w:rsidR="00380CE8">
        <w:t>o formulário de cadastro</w:t>
      </w:r>
      <w:r>
        <w:t>.</w:t>
      </w:r>
    </w:p>
    <w:p w:rsidR="007378B4" w:rsidRDefault="00380CE8" w:rsidP="002C4EB4">
      <w:pPr>
        <w:numPr>
          <w:ilvl w:val="0"/>
          <w:numId w:val="6"/>
        </w:numPr>
      </w:pPr>
      <w:r>
        <w:t>O gerente entra com o nome do usuário, login, senha e à qual grupo ele pertence</w:t>
      </w:r>
      <w:r w:rsidR="007378B4">
        <w:t xml:space="preserve"> submete o formulário.</w:t>
      </w:r>
    </w:p>
    <w:p w:rsidR="007378B4" w:rsidRDefault="007378B4" w:rsidP="002C4EB4">
      <w:pPr>
        <w:numPr>
          <w:ilvl w:val="0"/>
          <w:numId w:val="6"/>
        </w:numPr>
      </w:pPr>
      <w:r>
        <w:t>O sistema insere os dados submetidos no banco de dados.</w:t>
      </w:r>
    </w:p>
    <w:p w:rsidR="007378B4" w:rsidRDefault="007378B4" w:rsidP="002C4EB4">
      <w:pPr>
        <w:numPr>
          <w:ilvl w:val="0"/>
          <w:numId w:val="6"/>
        </w:numPr>
      </w:pPr>
      <w:r>
        <w:t>O sistema retorna para o usuário uma mensagem informando que a operação foi realizada com sucesso.</w:t>
      </w:r>
    </w:p>
    <w:p w:rsidR="007378B4" w:rsidRDefault="007378B4" w:rsidP="007378B4">
      <w:pPr>
        <w:pStyle w:val="destaque1"/>
        <w:outlineLvl w:val="0"/>
        <w:rPr>
          <w:noProof w:val="0"/>
        </w:rPr>
      </w:pPr>
      <w:r>
        <w:rPr>
          <w:noProof w:val="0"/>
        </w:rPr>
        <w:lastRenderedPageBreak/>
        <w:t>Fluxos secundários/exceção</w:t>
      </w:r>
    </w:p>
    <w:p w:rsidR="007378B4" w:rsidRDefault="007378B4" w:rsidP="002C4EB4">
      <w:pPr>
        <w:numPr>
          <w:ilvl w:val="0"/>
          <w:numId w:val="7"/>
        </w:numPr>
      </w:pPr>
      <w:r>
        <w:t>Caso ocorra uma falha de comunicação com o banco de dados, uma mensagem de erro é retornada para o usuário e a operação é cancelada.</w:t>
      </w:r>
    </w:p>
    <w:p w:rsidR="007378B4" w:rsidRDefault="007378B4" w:rsidP="007378B4">
      <w:pPr>
        <w:pStyle w:val="Ttulo3"/>
      </w:pPr>
      <w:bookmarkStart w:id="120" w:name="_Toc478113787"/>
      <w:r>
        <w:t xml:space="preserve">[CDU002] </w:t>
      </w:r>
      <w:bookmarkEnd w:id="120"/>
      <w:r w:rsidR="00A16D33">
        <w:t>Excluir usuario</w:t>
      </w:r>
    </w:p>
    <w:p w:rsidR="007378B4" w:rsidRDefault="007378B4" w:rsidP="007378B4">
      <w:pPr>
        <w:rPr>
          <w:b/>
        </w:rPr>
      </w:pPr>
      <w:r>
        <w:rPr>
          <w:b/>
        </w:rPr>
        <w:t xml:space="preserve">Descrição do caso de uso: </w:t>
      </w:r>
      <w:r w:rsidR="00A16D33">
        <w:t>O gerente</w:t>
      </w:r>
      <w:r>
        <w:t xml:space="preserve"> deve poder realizar a oper</w:t>
      </w:r>
      <w:r w:rsidR="00A16D33">
        <w:t>ação de exclusão dos usuários</w:t>
      </w:r>
      <w:r>
        <w:t xml:space="preserve"> cadastrados.</w:t>
      </w:r>
    </w:p>
    <w:p w:rsidR="007378B4" w:rsidRDefault="007378B4" w:rsidP="007378B4">
      <w:r>
        <w:rPr>
          <w:b/>
        </w:rPr>
        <w:t>Ator</w:t>
      </w:r>
      <w:r>
        <w:t>: Gerente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378B4" w:rsidRPr="007D08AF" w:rsidTr="00062E57">
        <w:tc>
          <w:tcPr>
            <w:tcW w:w="1809" w:type="dxa"/>
          </w:tcPr>
          <w:p w:rsidR="007378B4" w:rsidRPr="007D08AF" w:rsidRDefault="007378B4" w:rsidP="00062E57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7378B4" w:rsidRPr="007D08AF" w:rsidRDefault="007378B4" w:rsidP="00062E57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7378B4" w:rsidRPr="007D08AF" w:rsidRDefault="007378B4" w:rsidP="00062E57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7378B4" w:rsidRPr="007D08AF" w:rsidRDefault="007378B4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7378B4" w:rsidRPr="007D08AF" w:rsidRDefault="007378B4" w:rsidP="00062E57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7378B4" w:rsidRPr="007D08AF" w:rsidRDefault="007378B4" w:rsidP="00062E57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7378B4" w:rsidRPr="007D08AF" w:rsidRDefault="007378B4" w:rsidP="00062E57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7378B4" w:rsidRDefault="007378B4" w:rsidP="007378B4">
      <w:pPr>
        <w:rPr>
          <w:b/>
        </w:rPr>
      </w:pPr>
      <w:r>
        <w:rPr>
          <w:b/>
        </w:rPr>
        <w:t xml:space="preserve">Requisitos Associados: </w:t>
      </w:r>
      <w:r w:rsidRPr="007378B4">
        <w:t>[RF00</w:t>
      </w:r>
      <w:r>
        <w:t>2]</w:t>
      </w:r>
      <w:r w:rsidR="00070BAF">
        <w:t>, [RF001]</w:t>
      </w:r>
    </w:p>
    <w:p w:rsidR="007378B4" w:rsidRDefault="007378B4" w:rsidP="007378B4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7378B4" w:rsidRDefault="00A16D33" w:rsidP="007378B4">
      <w:pPr>
        <w:pStyle w:val="Recuodecorpodetexto"/>
      </w:pPr>
      <w:r>
        <w:t xml:space="preserve"> O gerente entra com o </w:t>
      </w:r>
      <w:r w:rsidR="000E14A3">
        <w:t>usuário</w:t>
      </w:r>
      <w:r w:rsidR="007378B4">
        <w:t xml:space="preserve"> a ser excluído.</w:t>
      </w:r>
    </w:p>
    <w:p w:rsidR="007378B4" w:rsidRDefault="007378B4" w:rsidP="007378B4">
      <w:r>
        <w:rPr>
          <w:b/>
        </w:rPr>
        <w:t>Saídas e pós-condição</w:t>
      </w:r>
      <w:r>
        <w:t>:</w:t>
      </w:r>
    </w:p>
    <w:p w:rsidR="007378B4" w:rsidRDefault="007378B4" w:rsidP="007378B4">
      <w:pPr>
        <w:pStyle w:val="Recuodecorpodetexto"/>
      </w:pPr>
      <w:r>
        <w:t>O sistema retorna uma mensagem con</w:t>
      </w:r>
      <w:r w:rsidR="00A16D33">
        <w:t>firmando a exclusão do usuário</w:t>
      </w:r>
      <w:r>
        <w:t xml:space="preserve"> ou uma mensagem dizendo o motivo de não poder excluí-lo.</w:t>
      </w:r>
    </w:p>
    <w:p w:rsidR="007378B4" w:rsidRDefault="007378B4" w:rsidP="007378B4">
      <w:pPr>
        <w:pStyle w:val="destaque1"/>
        <w:outlineLvl w:val="0"/>
      </w:pPr>
      <w:r>
        <w:t>Fluxo de eventos principal</w:t>
      </w:r>
    </w:p>
    <w:p w:rsidR="007378B4" w:rsidRDefault="00A16D33" w:rsidP="002C4EB4">
      <w:pPr>
        <w:numPr>
          <w:ilvl w:val="0"/>
          <w:numId w:val="5"/>
        </w:numPr>
      </w:pPr>
      <w:r>
        <w:t>Gerente</w:t>
      </w:r>
      <w:r w:rsidR="007378B4">
        <w:t xml:space="preserve"> escolhe a ação Listar.</w:t>
      </w:r>
    </w:p>
    <w:p w:rsidR="007378B4" w:rsidRDefault="00A16D33" w:rsidP="002C4EB4">
      <w:pPr>
        <w:numPr>
          <w:ilvl w:val="0"/>
          <w:numId w:val="5"/>
        </w:numPr>
      </w:pPr>
      <w:r>
        <w:t>O sistema lista os usuários</w:t>
      </w:r>
      <w:r w:rsidR="007378B4">
        <w:t xml:space="preserve"> que</w:t>
      </w:r>
      <w:r>
        <w:t xml:space="preserve"> estão cadastrados</w:t>
      </w:r>
      <w:r w:rsidR="007378B4">
        <w:t>.</w:t>
      </w:r>
    </w:p>
    <w:p w:rsidR="007378B4" w:rsidRDefault="00A16D33" w:rsidP="002C4EB4">
      <w:pPr>
        <w:numPr>
          <w:ilvl w:val="0"/>
          <w:numId w:val="5"/>
        </w:numPr>
      </w:pPr>
      <w:r>
        <w:t>O gerente</w:t>
      </w:r>
      <w:r w:rsidR="001D23EA">
        <w:t xml:space="preserve"> seleciona o usuário</w:t>
      </w:r>
      <w:r w:rsidR="007378B4">
        <w:t xml:space="preserve"> desejado.</w:t>
      </w:r>
    </w:p>
    <w:p w:rsidR="007378B4" w:rsidRDefault="00BD76F9" w:rsidP="002C4EB4">
      <w:pPr>
        <w:numPr>
          <w:ilvl w:val="0"/>
          <w:numId w:val="5"/>
        </w:numPr>
      </w:pPr>
      <w:r>
        <w:t>O gerente</w:t>
      </w:r>
      <w:r w:rsidR="007378B4">
        <w:t xml:space="preserve"> clica no botão “Remover”.</w:t>
      </w:r>
    </w:p>
    <w:p w:rsidR="007378B4" w:rsidRDefault="007378B4" w:rsidP="002C4EB4">
      <w:pPr>
        <w:numPr>
          <w:ilvl w:val="0"/>
          <w:numId w:val="5"/>
        </w:numPr>
      </w:pPr>
      <w:r>
        <w:t>O sistema exclui as informaçõ</w:t>
      </w:r>
      <w:r w:rsidR="001D23EA">
        <w:t>es do usuário</w:t>
      </w:r>
      <w:r>
        <w:t xml:space="preserve"> contidas no banco de dados.</w:t>
      </w:r>
    </w:p>
    <w:p w:rsidR="007378B4" w:rsidRDefault="007378B4" w:rsidP="002C4EB4">
      <w:pPr>
        <w:numPr>
          <w:ilvl w:val="0"/>
          <w:numId w:val="5"/>
        </w:numPr>
      </w:pPr>
      <w:r>
        <w:t>O sistema exibe confirmação da exclusão.</w:t>
      </w:r>
    </w:p>
    <w:p w:rsidR="007378B4" w:rsidRDefault="007378B4" w:rsidP="007378B4">
      <w:pPr>
        <w:pStyle w:val="destaque1"/>
        <w:outlineLvl w:val="0"/>
        <w:rPr>
          <w:noProof w:val="0"/>
        </w:rPr>
      </w:pPr>
      <w:r>
        <w:rPr>
          <w:noProof w:val="0"/>
        </w:rPr>
        <w:lastRenderedPageBreak/>
        <w:t>Fluxos secundários/exceção</w:t>
      </w:r>
    </w:p>
    <w:p w:rsidR="00033C04" w:rsidRPr="009D72BF" w:rsidRDefault="007378B4" w:rsidP="00033C04">
      <w:pPr>
        <w:numPr>
          <w:ilvl w:val="0"/>
          <w:numId w:val="8"/>
        </w:numPr>
      </w:pPr>
      <w:r>
        <w:t>Caso ocorra uma falha de comunicação com o banco de dados, uma mensagem de erro é retornada para o usuário e a operação é cancelada.</w:t>
      </w:r>
    </w:p>
    <w:p w:rsidR="000E14A3" w:rsidRDefault="000E14A3" w:rsidP="000E14A3">
      <w:pPr>
        <w:pStyle w:val="Ttulo3"/>
      </w:pPr>
      <w:r>
        <w:t>[CDU003] Cadastrar Mercadoria</w:t>
      </w:r>
    </w:p>
    <w:p w:rsidR="000E14A3" w:rsidRDefault="000E14A3" w:rsidP="000E14A3">
      <w:pPr>
        <w:rPr>
          <w:b/>
        </w:rPr>
      </w:pPr>
    </w:p>
    <w:p w:rsidR="000E14A3" w:rsidRPr="00D639B4" w:rsidRDefault="000E14A3" w:rsidP="000E14A3">
      <w:r>
        <w:rPr>
          <w:b/>
        </w:rPr>
        <w:t>Descrição do caso de uso</w:t>
      </w:r>
      <w:r w:rsidRPr="00D639B4">
        <w:t xml:space="preserve">: </w:t>
      </w:r>
      <w:r>
        <w:t>O gestor de compras cadastra um novo produto.</w:t>
      </w:r>
    </w:p>
    <w:p w:rsidR="000E14A3" w:rsidRDefault="000E14A3" w:rsidP="000E14A3">
      <w:r>
        <w:rPr>
          <w:b/>
        </w:rPr>
        <w:t>Ator</w:t>
      </w:r>
      <w:r>
        <w:t>: Gestor de compras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E14A3" w:rsidRPr="007D08AF" w:rsidTr="00E43E36">
        <w:tc>
          <w:tcPr>
            <w:tcW w:w="1809" w:type="dxa"/>
          </w:tcPr>
          <w:p w:rsidR="000E14A3" w:rsidRPr="007D08AF" w:rsidRDefault="000E14A3" w:rsidP="00E43E36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0E14A3" w:rsidRPr="007D08AF" w:rsidRDefault="000E14A3" w:rsidP="00E43E36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0E14A3" w:rsidRPr="007D08AF" w:rsidRDefault="000E14A3" w:rsidP="00E43E36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0E14A3" w:rsidRPr="007D08AF" w:rsidRDefault="000E14A3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0E14A3" w:rsidRPr="007D08AF" w:rsidRDefault="000E14A3" w:rsidP="00E43E36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0E14A3" w:rsidRPr="007D08AF" w:rsidRDefault="000E14A3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0E14A3" w:rsidRPr="007D08AF" w:rsidRDefault="000E14A3" w:rsidP="00E43E36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0E14A3" w:rsidRDefault="000E14A3" w:rsidP="000E14A3">
      <w:pPr>
        <w:rPr>
          <w:b/>
        </w:rPr>
      </w:pPr>
      <w:r>
        <w:rPr>
          <w:b/>
        </w:rPr>
        <w:t xml:space="preserve">Requisitos Associados: </w:t>
      </w:r>
      <w:r w:rsidR="00033C04">
        <w:t>[RF003</w:t>
      </w:r>
      <w:r>
        <w:t>]</w:t>
      </w:r>
      <w:r w:rsidR="00934415">
        <w:t>, [RF006]</w:t>
      </w:r>
    </w:p>
    <w:p w:rsidR="000E14A3" w:rsidRDefault="000E14A3" w:rsidP="000E14A3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0E14A3" w:rsidRDefault="00033C04" w:rsidP="000E14A3">
      <w:pPr>
        <w:ind w:firstLine="720"/>
      </w:pPr>
      <w:r>
        <w:t>O gestor de compras entra com os dados do produto</w:t>
      </w:r>
      <w:r w:rsidR="000E14A3">
        <w:t xml:space="preserve"> no formulário de cadastro.</w:t>
      </w:r>
    </w:p>
    <w:p w:rsidR="000E14A3" w:rsidRDefault="000E14A3" w:rsidP="000E14A3">
      <w:r>
        <w:rPr>
          <w:b/>
        </w:rPr>
        <w:t>Saídas e pós-condição</w:t>
      </w:r>
      <w:r>
        <w:t>:</w:t>
      </w:r>
    </w:p>
    <w:p w:rsidR="000E14A3" w:rsidRDefault="000E14A3" w:rsidP="000E14A3">
      <w:pPr>
        <w:ind w:firstLine="720"/>
      </w:pPr>
      <w:r>
        <w:t>O sistema retorna uma mensagem informando o resultado da operação.</w:t>
      </w:r>
    </w:p>
    <w:p w:rsidR="000E14A3" w:rsidRDefault="000E14A3" w:rsidP="000E14A3">
      <w:pPr>
        <w:pStyle w:val="destaque1"/>
        <w:outlineLvl w:val="0"/>
      </w:pPr>
      <w:r>
        <w:t>Fluxo de eventos principal</w:t>
      </w:r>
    </w:p>
    <w:p w:rsidR="000E14A3" w:rsidRDefault="00033C04" w:rsidP="002C4EB4">
      <w:pPr>
        <w:numPr>
          <w:ilvl w:val="0"/>
          <w:numId w:val="9"/>
        </w:numPr>
      </w:pPr>
      <w:r>
        <w:t>Gestor de compras</w:t>
      </w:r>
      <w:r w:rsidR="000E14A3">
        <w:t xml:space="preserve"> escolhe</w:t>
      </w:r>
      <w:r>
        <w:t xml:space="preserve"> a ação cadastrar produto</w:t>
      </w:r>
      <w:r w:rsidR="000E14A3">
        <w:t>.</w:t>
      </w:r>
    </w:p>
    <w:p w:rsidR="000E14A3" w:rsidRDefault="000E14A3" w:rsidP="002C4EB4">
      <w:pPr>
        <w:numPr>
          <w:ilvl w:val="0"/>
          <w:numId w:val="9"/>
        </w:numPr>
      </w:pPr>
      <w:r>
        <w:t>O sistema oferece o formulário de cadastro.</w:t>
      </w:r>
    </w:p>
    <w:p w:rsidR="000E14A3" w:rsidRDefault="00033C04" w:rsidP="002C4EB4">
      <w:pPr>
        <w:numPr>
          <w:ilvl w:val="0"/>
          <w:numId w:val="9"/>
        </w:numPr>
      </w:pPr>
      <w:r>
        <w:t>O gestor de compras entra com a descrição, modelo, fabricante, preço de compra, preço de venda, estoque mínimo, alíquota e lista à qual fornecedor</w:t>
      </w:r>
      <w:r w:rsidR="00623AD7">
        <w:t xml:space="preserve"> ela</w:t>
      </w:r>
      <w:r w:rsidR="000E14A3">
        <w:t xml:space="preserve"> pertence</w:t>
      </w:r>
      <w:r w:rsidR="00623AD7">
        <w:t xml:space="preserve"> e sua nota fiscal,</w:t>
      </w:r>
      <w:bookmarkStart w:id="121" w:name="_GoBack"/>
      <w:bookmarkEnd w:id="121"/>
      <w:r w:rsidR="00623AD7">
        <w:t xml:space="preserve"> </w:t>
      </w:r>
      <w:r w:rsidR="000E14A3">
        <w:t xml:space="preserve"> submete o formulário.</w:t>
      </w:r>
    </w:p>
    <w:p w:rsidR="000E14A3" w:rsidRDefault="000E14A3" w:rsidP="002C4EB4">
      <w:pPr>
        <w:numPr>
          <w:ilvl w:val="0"/>
          <w:numId w:val="9"/>
        </w:numPr>
      </w:pPr>
      <w:r>
        <w:t>O sistema insere os dados submetidos no banco de dados.</w:t>
      </w:r>
    </w:p>
    <w:p w:rsidR="000E14A3" w:rsidRDefault="000E14A3" w:rsidP="002C4EB4">
      <w:pPr>
        <w:numPr>
          <w:ilvl w:val="0"/>
          <w:numId w:val="9"/>
        </w:numPr>
      </w:pPr>
      <w:r>
        <w:t>O sistema retorna para o usuário uma mensagem informando que a operação foi realizada com sucesso.</w:t>
      </w:r>
    </w:p>
    <w:p w:rsidR="000E14A3" w:rsidRDefault="000E14A3" w:rsidP="000E14A3">
      <w:pPr>
        <w:pStyle w:val="destaque1"/>
        <w:outlineLvl w:val="0"/>
        <w:rPr>
          <w:noProof w:val="0"/>
        </w:rPr>
      </w:pPr>
      <w:r>
        <w:rPr>
          <w:noProof w:val="0"/>
        </w:rPr>
        <w:lastRenderedPageBreak/>
        <w:t>Fluxos secundários/exceção</w:t>
      </w:r>
    </w:p>
    <w:p w:rsidR="000E14A3" w:rsidRDefault="000E14A3" w:rsidP="002C4EB4">
      <w:pPr>
        <w:pStyle w:val="PargrafodaLista"/>
        <w:numPr>
          <w:ilvl w:val="0"/>
          <w:numId w:val="10"/>
        </w:numPr>
      </w:pPr>
      <w:r>
        <w:t>Caso ocorra uma falha de comunicação com o banco de dados, uma mensagem de erro é retornada para o usuário e a operação é cancelada.</w:t>
      </w:r>
    </w:p>
    <w:p w:rsidR="00033C04" w:rsidRDefault="00033C04" w:rsidP="00033C04">
      <w:pPr>
        <w:pStyle w:val="Ttulo3"/>
      </w:pPr>
      <w:r>
        <w:t>[CDU004] Excluir Mercadoria</w:t>
      </w:r>
    </w:p>
    <w:p w:rsidR="00033C04" w:rsidRDefault="00033C04" w:rsidP="00033C04">
      <w:pPr>
        <w:rPr>
          <w:b/>
        </w:rPr>
      </w:pPr>
      <w:r>
        <w:rPr>
          <w:b/>
        </w:rPr>
        <w:t xml:space="preserve">Descrição do caso de uso: </w:t>
      </w:r>
      <w:r w:rsidR="00D86A8F">
        <w:t>O gestor de compras</w:t>
      </w:r>
      <w:r>
        <w:t xml:space="preserve"> deve poder realizar a oper</w:t>
      </w:r>
      <w:r w:rsidR="00D86A8F">
        <w:t>ação de exclusão das mercadorias cadastradas</w:t>
      </w:r>
      <w:r>
        <w:t>.</w:t>
      </w:r>
    </w:p>
    <w:p w:rsidR="00033C04" w:rsidRDefault="00033C04" w:rsidP="00033C04">
      <w:r>
        <w:rPr>
          <w:b/>
        </w:rPr>
        <w:t>Ator</w:t>
      </w:r>
      <w:r w:rsidR="0090214B">
        <w:t>: Gestor de compras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3C04" w:rsidRPr="007D08AF" w:rsidTr="00E43E36">
        <w:tc>
          <w:tcPr>
            <w:tcW w:w="1809" w:type="dxa"/>
          </w:tcPr>
          <w:p w:rsidR="00033C04" w:rsidRPr="007D08AF" w:rsidRDefault="00033C04" w:rsidP="00E43E36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033C04" w:rsidRPr="007D08AF" w:rsidRDefault="00033C04" w:rsidP="00E43E36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033C04" w:rsidRPr="007D08AF" w:rsidRDefault="00033C04" w:rsidP="00E43E36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033C04" w:rsidRPr="007D08AF" w:rsidRDefault="00033C04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033C04" w:rsidRPr="007D08AF" w:rsidRDefault="00033C04" w:rsidP="00E43E36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033C04" w:rsidRPr="007D08AF" w:rsidRDefault="00033C04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033C04" w:rsidRPr="007D08AF" w:rsidRDefault="00033C04" w:rsidP="00E43E36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033C04" w:rsidRDefault="00033C04" w:rsidP="00033C04">
      <w:pPr>
        <w:rPr>
          <w:b/>
        </w:rPr>
      </w:pPr>
      <w:r>
        <w:rPr>
          <w:b/>
        </w:rPr>
        <w:t xml:space="preserve">Requisitos Associados: </w:t>
      </w:r>
      <w:r w:rsidRPr="007378B4">
        <w:t>[RF00</w:t>
      </w:r>
      <w:r w:rsidR="00D86A8F">
        <w:t>4</w:t>
      </w:r>
      <w:r>
        <w:t>]</w:t>
      </w:r>
      <w:r w:rsidR="009D72BF">
        <w:t>,[RF003]</w:t>
      </w:r>
    </w:p>
    <w:p w:rsidR="00033C04" w:rsidRDefault="00033C04" w:rsidP="00033C04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033C04" w:rsidRDefault="00D86A8F" w:rsidP="00033C04">
      <w:pPr>
        <w:pStyle w:val="Recuodecorpodetexto"/>
      </w:pPr>
      <w:r>
        <w:t xml:space="preserve"> O gestor de compras entra com código ou nome da mercadoria</w:t>
      </w:r>
      <w:r w:rsidR="00033C04">
        <w:t xml:space="preserve"> a ser excluído.</w:t>
      </w:r>
    </w:p>
    <w:p w:rsidR="00033C04" w:rsidRDefault="00033C04" w:rsidP="00033C04">
      <w:r>
        <w:rPr>
          <w:b/>
        </w:rPr>
        <w:t>Saídas e pós-condição</w:t>
      </w:r>
      <w:r>
        <w:t>:</w:t>
      </w:r>
    </w:p>
    <w:p w:rsidR="00033C04" w:rsidRDefault="00033C04" w:rsidP="00033C04">
      <w:pPr>
        <w:pStyle w:val="Recuodecorpodetexto"/>
      </w:pPr>
      <w:r>
        <w:t>O sistema retorna uma mensagem confirmando a exclusão do usuário ou uma mensagem dizendo o motivo de não poder excluí-lo.</w:t>
      </w:r>
    </w:p>
    <w:p w:rsidR="00033C04" w:rsidRDefault="00033C04" w:rsidP="00033C04">
      <w:pPr>
        <w:pStyle w:val="destaque1"/>
        <w:outlineLvl w:val="0"/>
      </w:pPr>
      <w:r>
        <w:t>Fluxo de eventos principal</w:t>
      </w:r>
    </w:p>
    <w:p w:rsidR="00033C04" w:rsidRDefault="00D86A8F" w:rsidP="002C4EB4">
      <w:pPr>
        <w:numPr>
          <w:ilvl w:val="0"/>
          <w:numId w:val="11"/>
        </w:numPr>
      </w:pPr>
      <w:r>
        <w:t>Gestor de compras digita o nome ou o código da mercadoria</w:t>
      </w:r>
      <w:r w:rsidR="00033C04">
        <w:t>.</w:t>
      </w:r>
    </w:p>
    <w:p w:rsidR="00033C04" w:rsidRDefault="00033C04" w:rsidP="002C4EB4">
      <w:pPr>
        <w:numPr>
          <w:ilvl w:val="0"/>
          <w:numId w:val="11"/>
        </w:numPr>
      </w:pPr>
      <w:r>
        <w:t xml:space="preserve">O </w:t>
      </w:r>
      <w:r w:rsidR="00D86A8F">
        <w:t>sistema lista as mercadorias</w:t>
      </w:r>
      <w:r>
        <w:t xml:space="preserve"> que estão cadastrados.</w:t>
      </w:r>
    </w:p>
    <w:p w:rsidR="00033C04" w:rsidRDefault="00D86A8F" w:rsidP="002C4EB4">
      <w:pPr>
        <w:numPr>
          <w:ilvl w:val="0"/>
          <w:numId w:val="11"/>
        </w:numPr>
      </w:pPr>
      <w:r>
        <w:t>O gestor de compras</w:t>
      </w:r>
      <w:r w:rsidR="00033C04">
        <w:t xml:space="preserve"> </w:t>
      </w:r>
      <w:r>
        <w:t>seleciona a mercadoria desejada</w:t>
      </w:r>
      <w:r w:rsidR="00033C04">
        <w:t>.</w:t>
      </w:r>
    </w:p>
    <w:p w:rsidR="00033C04" w:rsidRDefault="00D86A8F" w:rsidP="002C4EB4">
      <w:pPr>
        <w:numPr>
          <w:ilvl w:val="0"/>
          <w:numId w:val="11"/>
        </w:numPr>
      </w:pPr>
      <w:r>
        <w:t xml:space="preserve">O gestor </w:t>
      </w:r>
      <w:r w:rsidR="00033C04">
        <w:t>clica no botão “Remover”.</w:t>
      </w:r>
    </w:p>
    <w:p w:rsidR="00033C04" w:rsidRDefault="00033C04" w:rsidP="002C4EB4">
      <w:pPr>
        <w:numPr>
          <w:ilvl w:val="0"/>
          <w:numId w:val="11"/>
        </w:numPr>
      </w:pPr>
      <w:r>
        <w:t>O sistema exclui as informaçõ</w:t>
      </w:r>
      <w:r w:rsidR="00D86A8F">
        <w:t>es da mercadoria</w:t>
      </w:r>
      <w:r>
        <w:t xml:space="preserve"> contidas no banco de dados.</w:t>
      </w:r>
    </w:p>
    <w:p w:rsidR="00033C04" w:rsidRDefault="00033C04" w:rsidP="002C4EB4">
      <w:pPr>
        <w:numPr>
          <w:ilvl w:val="0"/>
          <w:numId w:val="11"/>
        </w:numPr>
      </w:pPr>
      <w:r>
        <w:t>O sistema exibe confirmação da exclusão.</w:t>
      </w:r>
    </w:p>
    <w:p w:rsidR="00033C04" w:rsidRDefault="00033C04" w:rsidP="00033C04">
      <w:pPr>
        <w:pStyle w:val="destaque1"/>
        <w:outlineLvl w:val="0"/>
        <w:rPr>
          <w:noProof w:val="0"/>
        </w:rPr>
      </w:pPr>
      <w:r>
        <w:rPr>
          <w:noProof w:val="0"/>
        </w:rPr>
        <w:lastRenderedPageBreak/>
        <w:t>Fluxos secundários/exceção</w:t>
      </w:r>
    </w:p>
    <w:p w:rsidR="00033C04" w:rsidRDefault="00033C04" w:rsidP="002C4EB4">
      <w:pPr>
        <w:pStyle w:val="PargrafodaLista"/>
        <w:numPr>
          <w:ilvl w:val="0"/>
          <w:numId w:val="12"/>
        </w:numPr>
      </w:pPr>
      <w:r>
        <w:t>Caso ocorra uma falha de comunicação com o banco de dados, uma mensagem de erro é retornada para o usuário e a operação é cancelada.</w:t>
      </w:r>
    </w:p>
    <w:p w:rsidR="00D86A8F" w:rsidRDefault="00D86A8F" w:rsidP="002C4EB4">
      <w:pPr>
        <w:pStyle w:val="PargrafodaLista"/>
        <w:numPr>
          <w:ilvl w:val="0"/>
          <w:numId w:val="12"/>
        </w:numPr>
      </w:pPr>
      <w:r>
        <w:t>Se houver mercadoria ainda em estoque, uma mensagem de erro é retornada dizendo impossível remover mercadoria, ainda em estoque.</w:t>
      </w:r>
    </w:p>
    <w:p w:rsidR="00D86A8F" w:rsidRDefault="00D86A8F" w:rsidP="00D86A8F">
      <w:pPr>
        <w:pStyle w:val="Ttulo3"/>
      </w:pPr>
      <w:r>
        <w:t xml:space="preserve">[CDU005] alterar </w:t>
      </w:r>
      <w:r w:rsidR="00E43E36">
        <w:t>mercadoria</w:t>
      </w:r>
    </w:p>
    <w:p w:rsidR="00D86A8F" w:rsidRDefault="00D86A8F" w:rsidP="00D86A8F">
      <w:pPr>
        <w:rPr>
          <w:b/>
        </w:rPr>
      </w:pPr>
      <w:r>
        <w:rPr>
          <w:b/>
        </w:rPr>
        <w:t xml:space="preserve">Descrição do caso de uso: </w:t>
      </w:r>
      <w:r w:rsidR="00E43E36">
        <w:t>O gestor de compras deve poder realizar a alteração</w:t>
      </w:r>
      <w:r>
        <w:t xml:space="preserve"> </w:t>
      </w:r>
      <w:r w:rsidR="00E43E36">
        <w:t>das mercadorias cadastrada</w:t>
      </w:r>
      <w:r>
        <w:t>s.</w:t>
      </w:r>
    </w:p>
    <w:p w:rsidR="00D86A8F" w:rsidRDefault="00D86A8F" w:rsidP="00D86A8F">
      <w:r>
        <w:rPr>
          <w:b/>
        </w:rPr>
        <w:t>Ator</w:t>
      </w:r>
      <w:r w:rsidR="00E43E36">
        <w:t>: Gestor de compras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86A8F" w:rsidRPr="007D08AF" w:rsidTr="00E43E36">
        <w:tc>
          <w:tcPr>
            <w:tcW w:w="1809" w:type="dxa"/>
          </w:tcPr>
          <w:p w:rsidR="00D86A8F" w:rsidRPr="007D08AF" w:rsidRDefault="00D86A8F" w:rsidP="00E43E36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D86A8F" w:rsidRPr="007D08AF" w:rsidRDefault="00D86A8F" w:rsidP="00E43E36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D86A8F" w:rsidRPr="007D08AF" w:rsidRDefault="00D86A8F" w:rsidP="00E43E36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D86A8F" w:rsidRPr="007D08AF" w:rsidRDefault="00D86A8F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D86A8F" w:rsidRPr="007D08AF" w:rsidRDefault="00D86A8F" w:rsidP="00E43E36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D86A8F" w:rsidRPr="007D08AF" w:rsidRDefault="00D86A8F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D86A8F" w:rsidRPr="007D08AF" w:rsidRDefault="00D86A8F" w:rsidP="00E43E36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D86A8F" w:rsidRDefault="00D86A8F" w:rsidP="00D86A8F">
      <w:pPr>
        <w:rPr>
          <w:b/>
        </w:rPr>
      </w:pPr>
      <w:r>
        <w:rPr>
          <w:b/>
        </w:rPr>
        <w:t xml:space="preserve">Requisitos Associados: </w:t>
      </w:r>
      <w:r w:rsidRPr="007378B4">
        <w:t>[RF00</w:t>
      </w:r>
      <w:r w:rsidR="00E43E36">
        <w:t>5</w:t>
      </w:r>
      <w:r>
        <w:t>]</w:t>
      </w:r>
      <w:r w:rsidR="009D72BF">
        <w:t>[RF003]</w:t>
      </w:r>
    </w:p>
    <w:p w:rsidR="00D86A8F" w:rsidRDefault="00D86A8F" w:rsidP="00D86A8F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D86A8F" w:rsidRDefault="00E43E36" w:rsidP="00D86A8F">
      <w:pPr>
        <w:pStyle w:val="Recuodecorpodetexto"/>
      </w:pPr>
      <w:r>
        <w:t xml:space="preserve"> O gerente entra com o nome ou código da mercadoria a ser alterada</w:t>
      </w:r>
      <w:r w:rsidR="00D86A8F">
        <w:t>.</w:t>
      </w:r>
    </w:p>
    <w:p w:rsidR="00D86A8F" w:rsidRDefault="00D86A8F" w:rsidP="00D86A8F">
      <w:r>
        <w:rPr>
          <w:b/>
        </w:rPr>
        <w:t>Saídas e pós-condição</w:t>
      </w:r>
      <w:r>
        <w:t>:</w:t>
      </w:r>
    </w:p>
    <w:p w:rsidR="00D86A8F" w:rsidRDefault="00D86A8F" w:rsidP="00D86A8F">
      <w:pPr>
        <w:pStyle w:val="Recuodecorpodetexto"/>
      </w:pPr>
      <w:r>
        <w:t>O sistema retorna uma mensagem con</w:t>
      </w:r>
      <w:r w:rsidR="00E43E36">
        <w:t>firmando a alteração da mercadoria</w:t>
      </w:r>
      <w:r>
        <w:t xml:space="preserve"> ou uma mensagem dizendo o motivo de não poder excluí-lo.</w:t>
      </w:r>
    </w:p>
    <w:p w:rsidR="00D86A8F" w:rsidRDefault="00D86A8F" w:rsidP="00D86A8F">
      <w:pPr>
        <w:pStyle w:val="destaque1"/>
        <w:outlineLvl w:val="0"/>
      </w:pPr>
      <w:r>
        <w:t>Fluxo de eventos principal</w:t>
      </w:r>
    </w:p>
    <w:p w:rsidR="00D86A8F" w:rsidRDefault="00E43E36" w:rsidP="002C4EB4">
      <w:pPr>
        <w:numPr>
          <w:ilvl w:val="0"/>
          <w:numId w:val="13"/>
        </w:numPr>
      </w:pPr>
      <w:r>
        <w:t>Gestor de compras digita o nome ou código da mercadoria</w:t>
      </w:r>
      <w:r w:rsidR="00D86A8F">
        <w:t>.</w:t>
      </w:r>
    </w:p>
    <w:p w:rsidR="00D86A8F" w:rsidRDefault="00D86A8F" w:rsidP="002C4EB4">
      <w:pPr>
        <w:numPr>
          <w:ilvl w:val="0"/>
          <w:numId w:val="13"/>
        </w:numPr>
      </w:pPr>
      <w:r>
        <w:t xml:space="preserve">O </w:t>
      </w:r>
      <w:r w:rsidR="00E43E36">
        <w:t>sistema lista as mercadorias</w:t>
      </w:r>
      <w:r>
        <w:t xml:space="preserve"> que estão cadastrados.</w:t>
      </w:r>
    </w:p>
    <w:p w:rsidR="00D86A8F" w:rsidRDefault="00E43E36" w:rsidP="002C4EB4">
      <w:pPr>
        <w:numPr>
          <w:ilvl w:val="0"/>
          <w:numId w:val="13"/>
        </w:numPr>
      </w:pPr>
      <w:r>
        <w:t>O gestor de compras seleciona a mercadoria desejada</w:t>
      </w:r>
      <w:r w:rsidR="00D86A8F">
        <w:t>.</w:t>
      </w:r>
    </w:p>
    <w:p w:rsidR="00E43E36" w:rsidRDefault="00E43E36" w:rsidP="002C4EB4">
      <w:pPr>
        <w:numPr>
          <w:ilvl w:val="0"/>
          <w:numId w:val="13"/>
        </w:numPr>
      </w:pPr>
      <w:r>
        <w:t>Digita nos campos as alterações.</w:t>
      </w:r>
    </w:p>
    <w:p w:rsidR="00D86A8F" w:rsidRDefault="00D86A8F" w:rsidP="002C4EB4">
      <w:pPr>
        <w:numPr>
          <w:ilvl w:val="0"/>
          <w:numId w:val="13"/>
        </w:numPr>
      </w:pPr>
      <w:r>
        <w:t>O gerente</w:t>
      </w:r>
      <w:r w:rsidR="00E43E36">
        <w:t xml:space="preserve"> clica no botão “Alterar</w:t>
      </w:r>
      <w:r>
        <w:t>”.</w:t>
      </w:r>
    </w:p>
    <w:p w:rsidR="00D86A8F" w:rsidRDefault="00E43E36" w:rsidP="002C4EB4">
      <w:pPr>
        <w:numPr>
          <w:ilvl w:val="0"/>
          <w:numId w:val="13"/>
        </w:numPr>
      </w:pPr>
      <w:r>
        <w:t>O sistema altera</w:t>
      </w:r>
      <w:r w:rsidR="00D86A8F">
        <w:t xml:space="preserve"> as informaçõ</w:t>
      </w:r>
      <w:r>
        <w:t>es da mercadoria</w:t>
      </w:r>
      <w:r w:rsidR="00D86A8F">
        <w:t xml:space="preserve"> contidas no banco de dados.</w:t>
      </w:r>
    </w:p>
    <w:p w:rsidR="00D86A8F" w:rsidRDefault="00D86A8F" w:rsidP="002C4EB4">
      <w:pPr>
        <w:numPr>
          <w:ilvl w:val="0"/>
          <w:numId w:val="13"/>
        </w:numPr>
      </w:pPr>
      <w:r>
        <w:lastRenderedPageBreak/>
        <w:t>O siste</w:t>
      </w:r>
      <w:r w:rsidR="00E43E36">
        <w:t>ma exibe confirmação da alteração</w:t>
      </w:r>
      <w:r>
        <w:t>.</w:t>
      </w:r>
    </w:p>
    <w:p w:rsidR="00D86A8F" w:rsidRDefault="00D86A8F" w:rsidP="00D86A8F">
      <w:pPr>
        <w:pStyle w:val="destaque1"/>
        <w:outlineLvl w:val="0"/>
        <w:rPr>
          <w:noProof w:val="0"/>
        </w:rPr>
      </w:pPr>
      <w:r>
        <w:rPr>
          <w:noProof w:val="0"/>
        </w:rPr>
        <w:t>Fluxos secundários/exceção</w:t>
      </w:r>
    </w:p>
    <w:p w:rsidR="00E43E36" w:rsidRPr="009D72BF" w:rsidRDefault="00D86A8F" w:rsidP="00E43E36">
      <w:pPr>
        <w:pStyle w:val="PargrafodaLista"/>
        <w:numPr>
          <w:ilvl w:val="0"/>
          <w:numId w:val="14"/>
        </w:numPr>
      </w:pPr>
      <w:r>
        <w:t>Caso ocorra uma falha de comunicação com o banco de dados, uma mensagem de erro é retornada para o usuário e a operação é cancelada.</w:t>
      </w:r>
    </w:p>
    <w:p w:rsidR="00E43E36" w:rsidRDefault="00934415" w:rsidP="00E43E36">
      <w:pPr>
        <w:pStyle w:val="Ttulo3"/>
      </w:pPr>
      <w:r>
        <w:t>[CDU006] Cadastrar fornecedor</w:t>
      </w:r>
    </w:p>
    <w:p w:rsidR="00E43E36" w:rsidRDefault="00E43E36" w:rsidP="00E43E36">
      <w:pPr>
        <w:rPr>
          <w:b/>
        </w:rPr>
      </w:pPr>
    </w:p>
    <w:p w:rsidR="00E43E36" w:rsidRPr="00D639B4" w:rsidRDefault="00E43E36" w:rsidP="00E43E36">
      <w:r>
        <w:rPr>
          <w:b/>
        </w:rPr>
        <w:t>Descrição do caso de uso</w:t>
      </w:r>
      <w:r w:rsidRPr="00D639B4">
        <w:t xml:space="preserve">: </w:t>
      </w:r>
      <w:r>
        <w:t xml:space="preserve">O gestor de </w:t>
      </w:r>
      <w:r w:rsidR="00934415">
        <w:t>compras cadastra um novo fornecedor</w:t>
      </w:r>
      <w:r>
        <w:t>.</w:t>
      </w:r>
    </w:p>
    <w:p w:rsidR="00E43E36" w:rsidRDefault="00E43E36" w:rsidP="00E43E36">
      <w:r>
        <w:rPr>
          <w:b/>
        </w:rPr>
        <w:t>Ator</w:t>
      </w:r>
      <w:r>
        <w:t>: Gestor de compras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3E36" w:rsidRPr="007D08AF" w:rsidTr="00E43E36">
        <w:tc>
          <w:tcPr>
            <w:tcW w:w="1809" w:type="dxa"/>
          </w:tcPr>
          <w:p w:rsidR="00E43E36" w:rsidRPr="007D08AF" w:rsidRDefault="00E43E36" w:rsidP="00E43E36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E43E36" w:rsidRPr="007D08AF" w:rsidRDefault="00E43E36" w:rsidP="00E43E36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E43E36" w:rsidRPr="007D08AF" w:rsidRDefault="00E43E36" w:rsidP="00E43E36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E43E36" w:rsidRPr="007D08AF" w:rsidRDefault="00E43E36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E43E36" w:rsidRPr="007D08AF" w:rsidRDefault="00E43E36" w:rsidP="00E43E36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E43E36" w:rsidRPr="007D08AF" w:rsidRDefault="00E43E36" w:rsidP="00E43E36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E43E36" w:rsidRPr="007D08AF" w:rsidRDefault="00E43E36" w:rsidP="00E43E36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E43E36" w:rsidRDefault="00E43E36" w:rsidP="00E43E36">
      <w:pPr>
        <w:rPr>
          <w:b/>
        </w:rPr>
      </w:pPr>
      <w:r>
        <w:rPr>
          <w:b/>
        </w:rPr>
        <w:t xml:space="preserve">Requisitos Associados: </w:t>
      </w:r>
      <w:r w:rsidR="00934415">
        <w:t>[RF006</w:t>
      </w:r>
      <w:r>
        <w:t>]</w:t>
      </w:r>
    </w:p>
    <w:p w:rsidR="00E43E36" w:rsidRDefault="00E43E36" w:rsidP="00E43E36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E43E36" w:rsidRDefault="00E43E36" w:rsidP="00E43E36">
      <w:pPr>
        <w:ind w:firstLine="720"/>
      </w:pPr>
      <w:r>
        <w:t>O gestor de compr</w:t>
      </w:r>
      <w:r w:rsidR="0088403C">
        <w:t>as entra com os dados do fornecedor</w:t>
      </w:r>
      <w:r>
        <w:t xml:space="preserve"> no formulário de cadastro.</w:t>
      </w:r>
    </w:p>
    <w:p w:rsidR="00E43E36" w:rsidRDefault="00E43E36" w:rsidP="00E43E36">
      <w:r>
        <w:rPr>
          <w:b/>
        </w:rPr>
        <w:t>Saídas e pós-condição</w:t>
      </w:r>
      <w:r>
        <w:t>:</w:t>
      </w:r>
    </w:p>
    <w:p w:rsidR="00E43E36" w:rsidRDefault="00E43E36" w:rsidP="00E43E36">
      <w:pPr>
        <w:ind w:firstLine="720"/>
      </w:pPr>
      <w:r>
        <w:t>O sistema retorna uma mensagem informando o resultado da operação.</w:t>
      </w:r>
    </w:p>
    <w:p w:rsidR="00E43E36" w:rsidRDefault="00E43E36" w:rsidP="00E43E36">
      <w:pPr>
        <w:pStyle w:val="destaque1"/>
        <w:outlineLvl w:val="0"/>
      </w:pPr>
      <w:r>
        <w:t>Fluxo de eventos principal</w:t>
      </w:r>
    </w:p>
    <w:p w:rsidR="00E43E36" w:rsidRDefault="00E43E36" w:rsidP="002C4EB4">
      <w:pPr>
        <w:numPr>
          <w:ilvl w:val="0"/>
          <w:numId w:val="15"/>
        </w:numPr>
      </w:pPr>
      <w:r>
        <w:t xml:space="preserve">Gestor de compras </w:t>
      </w:r>
      <w:r w:rsidR="004540B2">
        <w:t>escolhe a ação cadastrar fornecedor</w:t>
      </w:r>
      <w:r>
        <w:t>.</w:t>
      </w:r>
    </w:p>
    <w:p w:rsidR="00E43E36" w:rsidRDefault="00E43E36" w:rsidP="002C4EB4">
      <w:pPr>
        <w:numPr>
          <w:ilvl w:val="0"/>
          <w:numId w:val="15"/>
        </w:numPr>
      </w:pPr>
      <w:r>
        <w:t>O sistema oferece o formulário de cadastro.</w:t>
      </w:r>
    </w:p>
    <w:p w:rsidR="00E43E36" w:rsidRDefault="00E43E36" w:rsidP="002C4EB4">
      <w:pPr>
        <w:numPr>
          <w:ilvl w:val="0"/>
          <w:numId w:val="15"/>
        </w:numPr>
      </w:pPr>
      <w:r>
        <w:t xml:space="preserve">O gestor </w:t>
      </w:r>
      <w:r w:rsidR="004540B2">
        <w:t>de compras entra com o cpf</w:t>
      </w:r>
      <w:r>
        <w:t>,</w:t>
      </w:r>
      <w:r w:rsidR="004540B2">
        <w:t xml:space="preserve"> cnpj, nome, endereço, telefones e lista à qual mercadoria ele fornecerá, pode adiciona mercadorias,</w:t>
      </w:r>
      <w:r>
        <w:t xml:space="preserve"> submete o formulário.</w:t>
      </w:r>
    </w:p>
    <w:p w:rsidR="00E43E36" w:rsidRDefault="00E43E36" w:rsidP="002C4EB4">
      <w:pPr>
        <w:numPr>
          <w:ilvl w:val="0"/>
          <w:numId w:val="15"/>
        </w:numPr>
      </w:pPr>
      <w:r>
        <w:t>O sistema insere os dados submetidos no banco de dados.</w:t>
      </w:r>
    </w:p>
    <w:p w:rsidR="00E43E36" w:rsidRDefault="00E43E36" w:rsidP="002C4EB4">
      <w:pPr>
        <w:numPr>
          <w:ilvl w:val="0"/>
          <w:numId w:val="15"/>
        </w:numPr>
      </w:pPr>
      <w:r>
        <w:t>O sistema retorna para o usuário uma mensagem informando que a operação foi realizada com sucesso.</w:t>
      </w:r>
    </w:p>
    <w:p w:rsidR="00E43E36" w:rsidRDefault="00E43E36" w:rsidP="00E43E36">
      <w:pPr>
        <w:pStyle w:val="destaque1"/>
        <w:outlineLvl w:val="0"/>
        <w:rPr>
          <w:noProof w:val="0"/>
        </w:rPr>
      </w:pPr>
      <w:r>
        <w:rPr>
          <w:noProof w:val="0"/>
        </w:rPr>
        <w:lastRenderedPageBreak/>
        <w:t>Fluxos secundários/exceção</w:t>
      </w:r>
    </w:p>
    <w:p w:rsidR="00E43E36" w:rsidRDefault="00E43E36" w:rsidP="002C4EB4">
      <w:pPr>
        <w:pStyle w:val="PargrafodaLista"/>
        <w:numPr>
          <w:ilvl w:val="0"/>
          <w:numId w:val="16"/>
        </w:numPr>
      </w:pPr>
      <w:r>
        <w:t>Caso ocorra uma falha de comunicação com o banco de dados, uma mensagem de erro é retornada para o usuário e a operação é cancelada.</w:t>
      </w:r>
    </w:p>
    <w:p w:rsidR="00E43E36" w:rsidRPr="00E43E36" w:rsidRDefault="00E43E36" w:rsidP="00E43E36">
      <w:pPr>
        <w:rPr>
          <w:rFonts w:ascii="Arial" w:hAnsi="Arial" w:cs="Arial"/>
          <w:b/>
          <w:sz w:val="30"/>
          <w:szCs w:val="30"/>
        </w:rPr>
      </w:pPr>
    </w:p>
    <w:p w:rsidR="004540B2" w:rsidRDefault="004540B2" w:rsidP="004540B2">
      <w:pPr>
        <w:pStyle w:val="Ttulo3"/>
      </w:pPr>
      <w:r>
        <w:t>[CDU007] Excluir fornecedor</w:t>
      </w:r>
    </w:p>
    <w:p w:rsidR="004540B2" w:rsidRDefault="004540B2" w:rsidP="004540B2">
      <w:pPr>
        <w:rPr>
          <w:b/>
        </w:rPr>
      </w:pPr>
      <w:r>
        <w:rPr>
          <w:b/>
        </w:rPr>
        <w:t xml:space="preserve">Descrição do caso de uso: </w:t>
      </w:r>
      <w:r>
        <w:t>O gestor de compras deve poder realizar a operação de exclusão de fornecedor cadastrados.</w:t>
      </w:r>
    </w:p>
    <w:p w:rsidR="004540B2" w:rsidRDefault="004540B2" w:rsidP="004540B2">
      <w:r>
        <w:rPr>
          <w:b/>
        </w:rPr>
        <w:t>Ator</w:t>
      </w:r>
      <w:r>
        <w:t>: Gestor de compras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540B2" w:rsidRPr="007D08AF" w:rsidTr="007E2FFC">
        <w:tc>
          <w:tcPr>
            <w:tcW w:w="1809" w:type="dxa"/>
          </w:tcPr>
          <w:p w:rsidR="004540B2" w:rsidRPr="007D08AF" w:rsidRDefault="004540B2" w:rsidP="007E2FFC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4540B2" w:rsidRPr="007D08AF" w:rsidRDefault="004540B2" w:rsidP="007E2FFC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4540B2" w:rsidRPr="007D08AF" w:rsidRDefault="004540B2" w:rsidP="007E2FFC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4540B2" w:rsidRPr="007D08AF" w:rsidRDefault="004540B2" w:rsidP="007E2FF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4540B2" w:rsidRPr="007D08AF" w:rsidRDefault="004540B2" w:rsidP="007E2FFC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4540B2" w:rsidRPr="007D08AF" w:rsidRDefault="004540B2" w:rsidP="007E2FF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4540B2" w:rsidRPr="007D08AF" w:rsidRDefault="004540B2" w:rsidP="007E2FFC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4540B2" w:rsidRDefault="004540B2" w:rsidP="004540B2">
      <w:pPr>
        <w:rPr>
          <w:b/>
        </w:rPr>
      </w:pPr>
      <w:r>
        <w:rPr>
          <w:b/>
        </w:rPr>
        <w:t xml:space="preserve">Requisitos Associados: </w:t>
      </w:r>
      <w:r w:rsidRPr="007378B4">
        <w:t>[RF00</w:t>
      </w:r>
      <w:r w:rsidR="0090214B">
        <w:t>7</w:t>
      </w:r>
      <w:r>
        <w:t>]</w:t>
      </w:r>
      <w:r w:rsidR="0090214B">
        <w:t>, [RF006]</w:t>
      </w:r>
    </w:p>
    <w:p w:rsidR="004540B2" w:rsidRDefault="004540B2" w:rsidP="004540B2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4540B2" w:rsidRDefault="004540B2" w:rsidP="004540B2">
      <w:pPr>
        <w:pStyle w:val="Recuodecorpodetexto"/>
      </w:pPr>
      <w:r>
        <w:t xml:space="preserve"> O ge</w:t>
      </w:r>
      <w:r w:rsidR="0090214B">
        <w:t>stor de compras entra com cpf/cnpj ou nome do fornecedor</w:t>
      </w:r>
      <w:r>
        <w:t xml:space="preserve"> a ser excluído.</w:t>
      </w:r>
    </w:p>
    <w:p w:rsidR="004540B2" w:rsidRDefault="004540B2" w:rsidP="004540B2">
      <w:r>
        <w:rPr>
          <w:b/>
        </w:rPr>
        <w:t>Saídas e pós-condição</w:t>
      </w:r>
      <w:r>
        <w:t>:</w:t>
      </w:r>
    </w:p>
    <w:p w:rsidR="004540B2" w:rsidRDefault="004540B2" w:rsidP="004540B2">
      <w:pPr>
        <w:pStyle w:val="Recuodecorpodetexto"/>
      </w:pPr>
      <w:r>
        <w:t>O sistema retorna uma mensagem c</w:t>
      </w:r>
      <w:r w:rsidR="0090214B">
        <w:t>onfirmando a exclusão do fornecedor</w:t>
      </w:r>
      <w:r>
        <w:t xml:space="preserve"> ou uma mensagem dizendo o motivo de não poder excluí-lo.</w:t>
      </w:r>
    </w:p>
    <w:p w:rsidR="004540B2" w:rsidRDefault="004540B2" w:rsidP="004540B2">
      <w:pPr>
        <w:pStyle w:val="destaque1"/>
        <w:outlineLvl w:val="0"/>
      </w:pPr>
      <w:r>
        <w:t>Fluxo de eventos principal</w:t>
      </w:r>
    </w:p>
    <w:p w:rsidR="004540B2" w:rsidRDefault="004540B2" w:rsidP="002C4EB4">
      <w:pPr>
        <w:numPr>
          <w:ilvl w:val="0"/>
          <w:numId w:val="18"/>
        </w:numPr>
      </w:pPr>
      <w:r>
        <w:t>Gestor de c</w:t>
      </w:r>
      <w:r w:rsidR="0090214B">
        <w:t>ompras digita o nome ou o cpf/cnpj do fornecedor</w:t>
      </w:r>
      <w:r>
        <w:t>.</w:t>
      </w:r>
    </w:p>
    <w:p w:rsidR="004540B2" w:rsidRDefault="004540B2" w:rsidP="002C4EB4">
      <w:pPr>
        <w:numPr>
          <w:ilvl w:val="0"/>
          <w:numId w:val="18"/>
        </w:numPr>
      </w:pPr>
      <w:r>
        <w:t xml:space="preserve">O </w:t>
      </w:r>
      <w:r w:rsidR="0090214B">
        <w:t>sistema lista os fornecedores</w:t>
      </w:r>
      <w:r>
        <w:t xml:space="preserve"> que estão cadastrados.</w:t>
      </w:r>
    </w:p>
    <w:p w:rsidR="004540B2" w:rsidRDefault="004540B2" w:rsidP="002C4EB4">
      <w:pPr>
        <w:numPr>
          <w:ilvl w:val="0"/>
          <w:numId w:val="18"/>
        </w:numPr>
      </w:pPr>
      <w:r>
        <w:t xml:space="preserve">O gestor de compras </w:t>
      </w:r>
      <w:r w:rsidR="0090214B">
        <w:t>seleciona o fornecedor desejado</w:t>
      </w:r>
      <w:r>
        <w:t>.</w:t>
      </w:r>
    </w:p>
    <w:p w:rsidR="004540B2" w:rsidRDefault="004540B2" w:rsidP="002C4EB4">
      <w:pPr>
        <w:numPr>
          <w:ilvl w:val="0"/>
          <w:numId w:val="18"/>
        </w:numPr>
      </w:pPr>
      <w:r>
        <w:t>O gestor clica no botão “Remover”.</w:t>
      </w:r>
    </w:p>
    <w:p w:rsidR="004540B2" w:rsidRDefault="004540B2" w:rsidP="002C4EB4">
      <w:pPr>
        <w:numPr>
          <w:ilvl w:val="0"/>
          <w:numId w:val="18"/>
        </w:numPr>
      </w:pPr>
      <w:r>
        <w:t>O sistema exclui as informaçõ</w:t>
      </w:r>
      <w:r w:rsidR="0090214B">
        <w:t>es do fornecedor</w:t>
      </w:r>
      <w:r>
        <w:t xml:space="preserve"> contidas no banco de dados.</w:t>
      </w:r>
    </w:p>
    <w:p w:rsidR="004540B2" w:rsidRDefault="004540B2" w:rsidP="002C4EB4">
      <w:pPr>
        <w:numPr>
          <w:ilvl w:val="0"/>
          <w:numId w:val="18"/>
        </w:numPr>
      </w:pPr>
      <w:r>
        <w:t>O sistema exibe confirmação da exclusão.</w:t>
      </w:r>
    </w:p>
    <w:p w:rsidR="004540B2" w:rsidRDefault="004540B2" w:rsidP="004540B2">
      <w:pPr>
        <w:pStyle w:val="destaque1"/>
        <w:outlineLvl w:val="0"/>
        <w:rPr>
          <w:noProof w:val="0"/>
        </w:rPr>
      </w:pPr>
      <w:r>
        <w:rPr>
          <w:noProof w:val="0"/>
        </w:rPr>
        <w:lastRenderedPageBreak/>
        <w:t>Fluxos secundários/exceção</w:t>
      </w:r>
    </w:p>
    <w:p w:rsidR="004540B2" w:rsidRDefault="004540B2" w:rsidP="002C4EB4">
      <w:pPr>
        <w:pStyle w:val="PargrafodaLista"/>
        <w:numPr>
          <w:ilvl w:val="0"/>
          <w:numId w:val="17"/>
        </w:numPr>
      </w:pPr>
      <w:r>
        <w:t>Caso ocorra uma falha de comunicação com o banco de dados, uma mensagem de erro é retornada para o usuário e a operação é cancelada.</w:t>
      </w:r>
    </w:p>
    <w:p w:rsidR="004540B2" w:rsidRDefault="0090214B" w:rsidP="002C4EB4">
      <w:pPr>
        <w:pStyle w:val="PargrafodaLista"/>
        <w:numPr>
          <w:ilvl w:val="0"/>
          <w:numId w:val="17"/>
        </w:numPr>
      </w:pPr>
      <w:r>
        <w:t>Se houver apenas um fornecedor de um tipo de mercadoria</w:t>
      </w:r>
      <w:r w:rsidR="004540B2">
        <w:t>, uma mensagem de erro é retornada dizen</w:t>
      </w:r>
      <w:r>
        <w:t>do impossível remover fornecedor, único fornecedor da mercadoria</w:t>
      </w:r>
      <w:r w:rsidR="004540B2">
        <w:t>.</w:t>
      </w:r>
    </w:p>
    <w:p w:rsidR="0090214B" w:rsidRDefault="0090214B" w:rsidP="0090214B">
      <w:pPr>
        <w:pStyle w:val="Ttulo3"/>
      </w:pPr>
      <w:r>
        <w:t>[CDU008] alterar fornecedor</w:t>
      </w:r>
    </w:p>
    <w:p w:rsidR="0090214B" w:rsidRDefault="0090214B" w:rsidP="0090214B">
      <w:pPr>
        <w:rPr>
          <w:b/>
        </w:rPr>
      </w:pPr>
      <w:r>
        <w:rPr>
          <w:b/>
        </w:rPr>
        <w:t xml:space="preserve">Descrição do caso de uso: </w:t>
      </w:r>
      <w:r>
        <w:t>O gestor de compras deve poder realizar a alteração dos fornecedores cadastrados.</w:t>
      </w:r>
    </w:p>
    <w:p w:rsidR="0090214B" w:rsidRDefault="0090214B" w:rsidP="0090214B">
      <w:r>
        <w:rPr>
          <w:b/>
        </w:rPr>
        <w:t>Ator</w:t>
      </w:r>
      <w:r>
        <w:t>: Gestor de compras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0214B" w:rsidRPr="007D08AF" w:rsidTr="007E2FFC">
        <w:tc>
          <w:tcPr>
            <w:tcW w:w="1809" w:type="dxa"/>
          </w:tcPr>
          <w:p w:rsidR="0090214B" w:rsidRPr="007D08AF" w:rsidRDefault="0090214B" w:rsidP="007E2FFC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90214B" w:rsidRPr="007D08AF" w:rsidRDefault="0090214B" w:rsidP="007E2FFC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90214B" w:rsidRPr="007D08AF" w:rsidRDefault="0090214B" w:rsidP="007E2FFC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90214B" w:rsidRPr="007D08AF" w:rsidRDefault="0090214B" w:rsidP="007E2FF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90214B" w:rsidRPr="007D08AF" w:rsidRDefault="0090214B" w:rsidP="007E2FFC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90214B" w:rsidRPr="007D08AF" w:rsidRDefault="0090214B" w:rsidP="007E2FF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90214B" w:rsidRPr="007D08AF" w:rsidRDefault="0090214B" w:rsidP="007E2FFC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90214B" w:rsidRDefault="0090214B" w:rsidP="0090214B">
      <w:pPr>
        <w:rPr>
          <w:b/>
        </w:rPr>
      </w:pPr>
      <w:r>
        <w:rPr>
          <w:b/>
        </w:rPr>
        <w:t xml:space="preserve">Requisitos Associados: </w:t>
      </w:r>
      <w:r w:rsidRPr="007378B4">
        <w:t>[RF00</w:t>
      </w:r>
      <w:r>
        <w:t>8], [RF006]</w:t>
      </w:r>
    </w:p>
    <w:p w:rsidR="0090214B" w:rsidRDefault="0090214B" w:rsidP="0090214B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90214B" w:rsidRDefault="0090214B" w:rsidP="0090214B">
      <w:pPr>
        <w:pStyle w:val="Recuodecorpodetexto"/>
      </w:pPr>
      <w:r>
        <w:t xml:space="preserve"> O gerente entra co</w:t>
      </w:r>
      <w:r w:rsidR="00792604">
        <w:t>m o nome ou cpf/cpnj do fornecedor</w:t>
      </w:r>
      <w:r>
        <w:t xml:space="preserve"> a ser alterada.</w:t>
      </w:r>
    </w:p>
    <w:p w:rsidR="0090214B" w:rsidRDefault="0090214B" w:rsidP="0090214B">
      <w:r>
        <w:rPr>
          <w:b/>
        </w:rPr>
        <w:t>Saídas e pós-condição</w:t>
      </w:r>
      <w:r>
        <w:t>:</w:t>
      </w:r>
    </w:p>
    <w:p w:rsidR="0090214B" w:rsidRDefault="0090214B" w:rsidP="0090214B">
      <w:pPr>
        <w:pStyle w:val="Recuodecorpodetexto"/>
      </w:pPr>
      <w:r>
        <w:t>O sistema retorna uma mensagem confi</w:t>
      </w:r>
      <w:r w:rsidR="00792604">
        <w:t>rmando a alteração do fornecedor</w:t>
      </w:r>
      <w:r>
        <w:t xml:space="preserve"> ou uma mensagem dizendo o motivo de não poder excluí-lo.</w:t>
      </w:r>
    </w:p>
    <w:p w:rsidR="0090214B" w:rsidRDefault="0090214B" w:rsidP="0090214B">
      <w:pPr>
        <w:pStyle w:val="destaque1"/>
        <w:outlineLvl w:val="0"/>
      </w:pPr>
      <w:r>
        <w:t>Fluxo de eventos principal</w:t>
      </w:r>
    </w:p>
    <w:p w:rsidR="0090214B" w:rsidRDefault="0090214B" w:rsidP="002C4EB4">
      <w:pPr>
        <w:numPr>
          <w:ilvl w:val="0"/>
          <w:numId w:val="19"/>
        </w:numPr>
      </w:pPr>
      <w:r>
        <w:t>Gestor de</w:t>
      </w:r>
      <w:r w:rsidR="00792604">
        <w:t xml:space="preserve"> compras digita o nome ou cpf/cnpj do fornecedor</w:t>
      </w:r>
      <w:r>
        <w:t>.</w:t>
      </w:r>
    </w:p>
    <w:p w:rsidR="0090214B" w:rsidRDefault="0090214B" w:rsidP="002C4EB4">
      <w:pPr>
        <w:numPr>
          <w:ilvl w:val="0"/>
          <w:numId w:val="19"/>
        </w:numPr>
      </w:pPr>
      <w:r>
        <w:t xml:space="preserve">O </w:t>
      </w:r>
      <w:r w:rsidR="00792604">
        <w:t>sistema lista os fornecedores</w:t>
      </w:r>
      <w:r>
        <w:t xml:space="preserve"> que estão cadastrados.</w:t>
      </w:r>
    </w:p>
    <w:p w:rsidR="0090214B" w:rsidRDefault="0090214B" w:rsidP="002C4EB4">
      <w:pPr>
        <w:numPr>
          <w:ilvl w:val="0"/>
          <w:numId w:val="19"/>
        </w:numPr>
      </w:pPr>
      <w:r>
        <w:t>O gestor d</w:t>
      </w:r>
      <w:r w:rsidR="00792604">
        <w:t>e compras seleciona o fornecedor desejado</w:t>
      </w:r>
      <w:r>
        <w:t>.</w:t>
      </w:r>
    </w:p>
    <w:p w:rsidR="0090214B" w:rsidRDefault="0090214B" w:rsidP="002C4EB4">
      <w:pPr>
        <w:numPr>
          <w:ilvl w:val="0"/>
          <w:numId w:val="19"/>
        </w:numPr>
      </w:pPr>
      <w:r>
        <w:t>Digita nos campos as alterações.</w:t>
      </w:r>
    </w:p>
    <w:p w:rsidR="0090214B" w:rsidRDefault="0090214B" w:rsidP="002C4EB4">
      <w:pPr>
        <w:numPr>
          <w:ilvl w:val="0"/>
          <w:numId w:val="19"/>
        </w:numPr>
      </w:pPr>
      <w:r>
        <w:t>O gerente</w:t>
      </w:r>
      <w:r w:rsidR="00792604">
        <w:t xml:space="preserve"> de compras</w:t>
      </w:r>
      <w:r>
        <w:t xml:space="preserve"> clica no botão “Alterar”.</w:t>
      </w:r>
    </w:p>
    <w:p w:rsidR="0090214B" w:rsidRDefault="0090214B" w:rsidP="002C4EB4">
      <w:pPr>
        <w:numPr>
          <w:ilvl w:val="0"/>
          <w:numId w:val="19"/>
        </w:numPr>
      </w:pPr>
      <w:r>
        <w:t>O sistema altera as informaçõ</w:t>
      </w:r>
      <w:r w:rsidR="00792604">
        <w:t>es do fornecedor</w:t>
      </w:r>
      <w:r>
        <w:t xml:space="preserve"> contidas no banco de dados.</w:t>
      </w:r>
    </w:p>
    <w:p w:rsidR="0090214B" w:rsidRDefault="0090214B" w:rsidP="002C4EB4">
      <w:pPr>
        <w:numPr>
          <w:ilvl w:val="0"/>
          <w:numId w:val="19"/>
        </w:numPr>
      </w:pPr>
      <w:r>
        <w:lastRenderedPageBreak/>
        <w:t>O sistema exibe confirmação da alteração.</w:t>
      </w:r>
    </w:p>
    <w:p w:rsidR="0090214B" w:rsidRDefault="0090214B" w:rsidP="0090214B">
      <w:pPr>
        <w:pStyle w:val="destaque1"/>
        <w:outlineLvl w:val="0"/>
        <w:rPr>
          <w:noProof w:val="0"/>
        </w:rPr>
      </w:pPr>
      <w:r>
        <w:rPr>
          <w:noProof w:val="0"/>
        </w:rPr>
        <w:t>Fluxos secundários/exceção</w:t>
      </w:r>
    </w:p>
    <w:p w:rsidR="0090214B" w:rsidRDefault="0090214B" w:rsidP="002C4EB4">
      <w:pPr>
        <w:pStyle w:val="PargrafodaLista"/>
        <w:numPr>
          <w:ilvl w:val="0"/>
          <w:numId w:val="20"/>
        </w:numPr>
      </w:pPr>
      <w:r>
        <w:t>Caso ocorra uma falha de comunicação com o banco de dados, uma mensagem de erro é retornada para o usuário e a operação é cancelada.</w:t>
      </w:r>
    </w:p>
    <w:p w:rsidR="00D86A8F" w:rsidRDefault="00792604" w:rsidP="00D86A8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Relatórios Gerenciais </w:t>
      </w:r>
    </w:p>
    <w:p w:rsidR="00792604" w:rsidRDefault="00C40CCA" w:rsidP="00792604">
      <w:pPr>
        <w:pStyle w:val="Ttulo3"/>
      </w:pPr>
      <w:r>
        <w:t>[CDU009</w:t>
      </w:r>
      <w:r w:rsidR="00792604">
        <w:t xml:space="preserve">] </w:t>
      </w:r>
      <w:r w:rsidR="007E2FFC">
        <w:t xml:space="preserve">relatorio mercadoria </w:t>
      </w:r>
    </w:p>
    <w:p w:rsidR="00792604" w:rsidRDefault="00792604" w:rsidP="00792604">
      <w:pPr>
        <w:rPr>
          <w:b/>
        </w:rPr>
      </w:pPr>
      <w:r>
        <w:rPr>
          <w:b/>
        </w:rPr>
        <w:t xml:space="preserve">Descrição do caso de uso: </w:t>
      </w:r>
      <w:r>
        <w:t>O gesto</w:t>
      </w:r>
      <w:r w:rsidR="00651E3B">
        <w:t>r de compras deve poder gerar relat</w:t>
      </w:r>
      <w:r w:rsidR="007E2FFC">
        <w:t>ório das mercadorias</w:t>
      </w:r>
      <w:r>
        <w:t>.</w:t>
      </w:r>
    </w:p>
    <w:p w:rsidR="00792604" w:rsidRDefault="00792604" w:rsidP="00792604">
      <w:r>
        <w:rPr>
          <w:b/>
        </w:rPr>
        <w:t>Ator</w:t>
      </w:r>
      <w:r>
        <w:t>: Gestor de compras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92604" w:rsidRPr="007D08AF" w:rsidTr="007E2FFC">
        <w:tc>
          <w:tcPr>
            <w:tcW w:w="1809" w:type="dxa"/>
          </w:tcPr>
          <w:p w:rsidR="00792604" w:rsidRPr="007D08AF" w:rsidRDefault="00792604" w:rsidP="007E2FFC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792604" w:rsidRPr="007D08AF" w:rsidRDefault="00792604" w:rsidP="007E2FFC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792604" w:rsidRPr="007D08AF" w:rsidRDefault="00792604" w:rsidP="007E2FFC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792604" w:rsidRPr="007D08AF" w:rsidRDefault="00792604" w:rsidP="007E2FF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792604" w:rsidRPr="007D08AF" w:rsidRDefault="00792604" w:rsidP="007E2FFC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792604" w:rsidRPr="007D08AF" w:rsidRDefault="00792604" w:rsidP="007E2FFC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792604" w:rsidRPr="007D08AF" w:rsidRDefault="00792604" w:rsidP="007E2FFC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792604" w:rsidRDefault="00792604" w:rsidP="00792604">
      <w:pPr>
        <w:rPr>
          <w:b/>
        </w:rPr>
      </w:pPr>
      <w:r>
        <w:rPr>
          <w:b/>
        </w:rPr>
        <w:t xml:space="preserve">Requisitos Associados: </w:t>
      </w:r>
      <w:r w:rsidRPr="007378B4">
        <w:t>[RF00</w:t>
      </w:r>
      <w:r w:rsidR="009D72BF">
        <w:t>9</w:t>
      </w:r>
      <w:r>
        <w:t>]</w:t>
      </w:r>
      <w:r w:rsidR="009D72BF">
        <w:t>, [RF003], [RF004], [RF005]</w:t>
      </w:r>
    </w:p>
    <w:p w:rsidR="00792604" w:rsidRDefault="00792604" w:rsidP="00792604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792604" w:rsidRDefault="007E2FFC" w:rsidP="00792604">
      <w:pPr>
        <w:pStyle w:val="Recuodecorpodetexto"/>
      </w:pPr>
      <w:r>
        <w:t xml:space="preserve"> O gestor de compras entra com a data do dia que deseja ver o relatório</w:t>
      </w:r>
      <w:r w:rsidR="00792604">
        <w:t>.</w:t>
      </w:r>
    </w:p>
    <w:p w:rsidR="00792604" w:rsidRDefault="00792604" w:rsidP="00792604">
      <w:r>
        <w:rPr>
          <w:b/>
        </w:rPr>
        <w:t>Saídas e pós-condição</w:t>
      </w:r>
      <w:r>
        <w:t>:</w:t>
      </w:r>
    </w:p>
    <w:p w:rsidR="00792604" w:rsidRDefault="00792604" w:rsidP="00792604">
      <w:pPr>
        <w:pStyle w:val="Recuodecorpodetexto"/>
      </w:pPr>
      <w:r>
        <w:t>O sistema retorna uma men</w:t>
      </w:r>
      <w:r w:rsidR="0073256E">
        <w:t xml:space="preserve">sagem confirmando </w:t>
      </w:r>
      <w:r>
        <w:t>ou uma mensagem dizendo</w:t>
      </w:r>
      <w:r w:rsidR="0073256E">
        <w:t xml:space="preserve"> o motivo de não poder gerar </w:t>
      </w:r>
      <w:r w:rsidR="00145716">
        <w:t>relatório</w:t>
      </w:r>
      <w:r w:rsidR="0073256E">
        <w:t xml:space="preserve"> de mercadoria</w:t>
      </w:r>
      <w:r>
        <w:t>.</w:t>
      </w:r>
    </w:p>
    <w:p w:rsidR="00792604" w:rsidRDefault="00792604" w:rsidP="00792604">
      <w:pPr>
        <w:pStyle w:val="destaque1"/>
        <w:outlineLvl w:val="0"/>
      </w:pPr>
      <w:r>
        <w:t>Fluxo de eventos principal</w:t>
      </w:r>
    </w:p>
    <w:p w:rsidR="00792604" w:rsidRDefault="00792604" w:rsidP="002C4EB4">
      <w:pPr>
        <w:numPr>
          <w:ilvl w:val="0"/>
          <w:numId w:val="21"/>
        </w:numPr>
      </w:pPr>
      <w:r>
        <w:t>Gestor de compras digit</w:t>
      </w:r>
      <w:r w:rsidR="007E2FFC">
        <w:t>a a data</w:t>
      </w:r>
      <w:r>
        <w:t>.</w:t>
      </w:r>
    </w:p>
    <w:p w:rsidR="00792604" w:rsidRDefault="007E2FFC" w:rsidP="002C4EB4">
      <w:pPr>
        <w:numPr>
          <w:ilvl w:val="0"/>
          <w:numId w:val="21"/>
        </w:numPr>
      </w:pPr>
      <w:r>
        <w:t>O gestor</w:t>
      </w:r>
      <w:r w:rsidR="00145716">
        <w:t xml:space="preserve"> de comppras</w:t>
      </w:r>
      <w:r>
        <w:t xml:space="preserve"> clica no botão “Gerar”</w:t>
      </w:r>
      <w:r w:rsidR="00792604">
        <w:t>.</w:t>
      </w:r>
    </w:p>
    <w:p w:rsidR="00792604" w:rsidRDefault="00792604" w:rsidP="002C4EB4">
      <w:pPr>
        <w:numPr>
          <w:ilvl w:val="0"/>
          <w:numId w:val="21"/>
        </w:numPr>
      </w:pPr>
      <w:r>
        <w:t xml:space="preserve">O </w:t>
      </w:r>
      <w:r w:rsidR="00C8229F">
        <w:t xml:space="preserve">sistema exibe o relatório de mercadorias </w:t>
      </w:r>
      <w:r>
        <w:t>.</w:t>
      </w:r>
    </w:p>
    <w:p w:rsidR="00792604" w:rsidRDefault="00792604" w:rsidP="00792604">
      <w:pPr>
        <w:pStyle w:val="destaque1"/>
        <w:outlineLvl w:val="0"/>
        <w:rPr>
          <w:noProof w:val="0"/>
        </w:rPr>
      </w:pPr>
      <w:r>
        <w:rPr>
          <w:noProof w:val="0"/>
        </w:rPr>
        <w:lastRenderedPageBreak/>
        <w:t>Fluxos secundários/exceção</w:t>
      </w:r>
    </w:p>
    <w:p w:rsidR="00792604" w:rsidRDefault="00792604" w:rsidP="00D86A8F">
      <w:pPr>
        <w:pStyle w:val="PargrafodaLista"/>
        <w:numPr>
          <w:ilvl w:val="0"/>
          <w:numId w:val="22"/>
        </w:numPr>
      </w:pPr>
      <w:r>
        <w:t>Caso ocorra uma falha de comunicação com o banco de dados, uma mensagem de erro é retornada para o usuário e a operação é cancelada.</w:t>
      </w:r>
    </w:p>
    <w:p w:rsidR="00C8229F" w:rsidRDefault="009D72BF" w:rsidP="00C8229F">
      <w:pPr>
        <w:pStyle w:val="Ttulo3"/>
      </w:pPr>
      <w:r>
        <w:t>[CDU010</w:t>
      </w:r>
      <w:r w:rsidR="00C8229F">
        <w:t>] abrir caixa</w:t>
      </w:r>
    </w:p>
    <w:p w:rsidR="00C8229F" w:rsidRDefault="00C8229F" w:rsidP="00C8229F">
      <w:pPr>
        <w:rPr>
          <w:b/>
        </w:rPr>
      </w:pPr>
      <w:r>
        <w:rPr>
          <w:b/>
        </w:rPr>
        <w:t xml:space="preserve">Descrição do caso de uso: </w:t>
      </w:r>
      <w:r>
        <w:t>O gerente deve poder abrir o caixa.</w:t>
      </w:r>
    </w:p>
    <w:p w:rsidR="00C8229F" w:rsidRDefault="00C8229F" w:rsidP="00C8229F">
      <w:r>
        <w:rPr>
          <w:b/>
        </w:rPr>
        <w:t>Ator</w:t>
      </w:r>
      <w:r>
        <w:t>: Gerente.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8229F" w:rsidRPr="007D08AF" w:rsidTr="002F3313">
        <w:tc>
          <w:tcPr>
            <w:tcW w:w="1809" w:type="dxa"/>
          </w:tcPr>
          <w:p w:rsidR="00C8229F" w:rsidRPr="007D08AF" w:rsidRDefault="00C8229F" w:rsidP="002F3313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C8229F" w:rsidRPr="007D08AF" w:rsidRDefault="00C8229F" w:rsidP="002F3313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C8229F" w:rsidRPr="007D08AF" w:rsidRDefault="00C8229F" w:rsidP="002F3313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C8229F" w:rsidRPr="007D08AF" w:rsidRDefault="00C8229F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C8229F" w:rsidRPr="007D08AF" w:rsidRDefault="00C8229F" w:rsidP="002F3313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C8229F" w:rsidRPr="007D08AF" w:rsidRDefault="00C8229F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C8229F" w:rsidRPr="007D08AF" w:rsidRDefault="00C8229F" w:rsidP="002F3313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C8229F" w:rsidRDefault="00C8229F" w:rsidP="00C8229F">
      <w:pPr>
        <w:rPr>
          <w:b/>
        </w:rPr>
      </w:pPr>
      <w:r>
        <w:rPr>
          <w:b/>
        </w:rPr>
        <w:t xml:space="preserve">Requisitos Associados: </w:t>
      </w:r>
      <w:r w:rsidR="009D72BF">
        <w:t>[RF010</w:t>
      </w:r>
      <w:r>
        <w:t>]</w:t>
      </w:r>
      <w:r w:rsidR="009D72BF">
        <w:t>, [RF011]</w:t>
      </w:r>
    </w:p>
    <w:p w:rsidR="00C8229F" w:rsidRDefault="00C8229F" w:rsidP="00C8229F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C8229F" w:rsidRDefault="00C8229F" w:rsidP="00C8229F">
      <w:pPr>
        <w:pStyle w:val="Recuodecorpodetexto"/>
      </w:pPr>
      <w:r>
        <w:t xml:space="preserve"> O gerente entra com seu login e senha e clica em abrir caixa.</w:t>
      </w:r>
    </w:p>
    <w:p w:rsidR="00C8229F" w:rsidRDefault="00C8229F" w:rsidP="00C8229F">
      <w:r>
        <w:rPr>
          <w:b/>
        </w:rPr>
        <w:t>Saídas e pós-condição</w:t>
      </w:r>
      <w:r>
        <w:t>:</w:t>
      </w:r>
    </w:p>
    <w:p w:rsidR="00C8229F" w:rsidRDefault="00C8229F" w:rsidP="00C8229F">
      <w:pPr>
        <w:pStyle w:val="Recuodecorpodetexto"/>
      </w:pPr>
      <w:r>
        <w:t>O sistema retorna uma mensagem confirmando a abertura do caixa ou uma mensagem dizendo o motivo de não poder abri-lo.</w:t>
      </w:r>
    </w:p>
    <w:p w:rsidR="00C8229F" w:rsidRDefault="00C8229F" w:rsidP="00C8229F">
      <w:pPr>
        <w:pStyle w:val="destaque1"/>
        <w:outlineLvl w:val="0"/>
      </w:pPr>
      <w:r>
        <w:t>Fluxo de eventos principal</w:t>
      </w:r>
    </w:p>
    <w:p w:rsidR="00C8229F" w:rsidRDefault="00C8229F" w:rsidP="00C8229F">
      <w:pPr>
        <w:numPr>
          <w:ilvl w:val="0"/>
          <w:numId w:val="23"/>
        </w:numPr>
      </w:pPr>
      <w:r>
        <w:t>Gerente clica no botão “abrir caixa”.</w:t>
      </w:r>
    </w:p>
    <w:p w:rsidR="00C8229F" w:rsidRDefault="00C8229F" w:rsidP="00C8229F">
      <w:pPr>
        <w:pStyle w:val="destaque1"/>
        <w:outlineLvl w:val="0"/>
        <w:rPr>
          <w:noProof w:val="0"/>
        </w:rPr>
      </w:pPr>
      <w:r>
        <w:rPr>
          <w:noProof w:val="0"/>
        </w:rPr>
        <w:t>Fluxos secundários/exceção</w:t>
      </w:r>
    </w:p>
    <w:p w:rsidR="00033C04" w:rsidRDefault="00C8229F" w:rsidP="00033C04">
      <w:pPr>
        <w:pStyle w:val="PargrafodaLista"/>
        <w:numPr>
          <w:ilvl w:val="0"/>
          <w:numId w:val="24"/>
        </w:numPr>
      </w:pPr>
      <w:r>
        <w:t>Caso ocorra uma falha de comunicação com o banco de dados, uma mensagem de erro é retornada para o usuário e a operação é cancelada.</w:t>
      </w:r>
    </w:p>
    <w:p w:rsidR="00C8229F" w:rsidRDefault="009D72BF" w:rsidP="00C8229F">
      <w:pPr>
        <w:pStyle w:val="Ttulo3"/>
      </w:pPr>
      <w:r>
        <w:t>[CDU011</w:t>
      </w:r>
      <w:r w:rsidR="00C8229F">
        <w:t>] Fechar caixa</w:t>
      </w:r>
    </w:p>
    <w:p w:rsidR="00C8229F" w:rsidRDefault="00C8229F" w:rsidP="00C8229F">
      <w:pPr>
        <w:rPr>
          <w:b/>
        </w:rPr>
      </w:pPr>
      <w:r>
        <w:rPr>
          <w:b/>
        </w:rPr>
        <w:t xml:space="preserve">Descrição do caso de uso: </w:t>
      </w:r>
      <w:r>
        <w:t>O gerente deve poder fechar o caixa.</w:t>
      </w:r>
    </w:p>
    <w:p w:rsidR="00C8229F" w:rsidRDefault="00C8229F" w:rsidP="00C8229F">
      <w:r>
        <w:rPr>
          <w:b/>
        </w:rPr>
        <w:t>Ator</w:t>
      </w:r>
      <w:r>
        <w:t>: Gerente.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8229F" w:rsidRPr="007D08AF" w:rsidTr="002F3313">
        <w:tc>
          <w:tcPr>
            <w:tcW w:w="1809" w:type="dxa"/>
          </w:tcPr>
          <w:p w:rsidR="00C8229F" w:rsidRPr="007D08AF" w:rsidRDefault="00C8229F" w:rsidP="002F3313">
            <w:pPr>
              <w:spacing w:before="240" w:after="240"/>
            </w:pPr>
            <w:r w:rsidRPr="007D08AF">
              <w:rPr>
                <w:b/>
              </w:rPr>
              <w:lastRenderedPageBreak/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C8229F" w:rsidRPr="007D08AF" w:rsidRDefault="00C8229F" w:rsidP="002F3313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C8229F" w:rsidRPr="007D08AF" w:rsidRDefault="00C8229F" w:rsidP="002F3313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C8229F" w:rsidRPr="007D08AF" w:rsidRDefault="00C8229F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C8229F" w:rsidRPr="007D08AF" w:rsidRDefault="00C8229F" w:rsidP="002F3313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C8229F" w:rsidRPr="007D08AF" w:rsidRDefault="00C8229F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C8229F" w:rsidRPr="007D08AF" w:rsidRDefault="00C8229F" w:rsidP="002F3313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C8229F" w:rsidRDefault="00C8229F" w:rsidP="00C8229F">
      <w:pPr>
        <w:rPr>
          <w:b/>
        </w:rPr>
      </w:pPr>
      <w:r>
        <w:rPr>
          <w:b/>
        </w:rPr>
        <w:t xml:space="preserve">Requisitos Associados: </w:t>
      </w:r>
      <w:r w:rsidR="009D72BF">
        <w:t>[RF011</w:t>
      </w:r>
      <w:r>
        <w:t>]</w:t>
      </w:r>
      <w:r w:rsidR="009D72BF">
        <w:t>, [RF010]</w:t>
      </w:r>
    </w:p>
    <w:p w:rsidR="00C8229F" w:rsidRDefault="00C8229F" w:rsidP="00C8229F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C8229F" w:rsidRDefault="00C8229F" w:rsidP="00C8229F">
      <w:pPr>
        <w:pStyle w:val="Recuodecorpodetexto"/>
      </w:pPr>
      <w:r>
        <w:t xml:space="preserve"> O gerente clica no botão “Fechar caixa”.</w:t>
      </w:r>
    </w:p>
    <w:p w:rsidR="00C8229F" w:rsidRDefault="00C8229F" w:rsidP="00C8229F">
      <w:r>
        <w:rPr>
          <w:b/>
        </w:rPr>
        <w:t>Saídas e pós-condição</w:t>
      </w:r>
      <w:r>
        <w:t>:</w:t>
      </w:r>
    </w:p>
    <w:p w:rsidR="00C8229F" w:rsidRDefault="00C8229F" w:rsidP="00C8229F">
      <w:pPr>
        <w:pStyle w:val="Recuodecorpodetexto"/>
      </w:pPr>
      <w:r>
        <w:t>O sistema retorna uma men</w:t>
      </w:r>
      <w:r w:rsidR="00D56AA4">
        <w:t>sagem confirmando o fechamento</w:t>
      </w:r>
      <w:r>
        <w:t xml:space="preserve"> do caixa ou uma mensagem dize</w:t>
      </w:r>
      <w:r w:rsidR="00D56AA4">
        <w:t>ndo o motivo de não poder fecha-lo</w:t>
      </w:r>
      <w:r>
        <w:t>.</w:t>
      </w:r>
    </w:p>
    <w:p w:rsidR="00C8229F" w:rsidRDefault="00C8229F" w:rsidP="00C8229F">
      <w:pPr>
        <w:pStyle w:val="destaque1"/>
        <w:outlineLvl w:val="0"/>
      </w:pPr>
      <w:r>
        <w:t>Fluxo de eventos principal</w:t>
      </w:r>
    </w:p>
    <w:p w:rsidR="00C8229F" w:rsidRDefault="00C8229F" w:rsidP="00C8229F">
      <w:pPr>
        <w:numPr>
          <w:ilvl w:val="0"/>
          <w:numId w:val="25"/>
        </w:numPr>
      </w:pPr>
      <w:r>
        <w:t>Gerente clica no botão “</w:t>
      </w:r>
      <w:r w:rsidR="00D56AA4">
        <w:t>Fechar Caixa</w:t>
      </w:r>
      <w:r>
        <w:t>”.</w:t>
      </w:r>
    </w:p>
    <w:p w:rsidR="00D56AA4" w:rsidRDefault="00D56AA4" w:rsidP="00C8229F">
      <w:pPr>
        <w:numPr>
          <w:ilvl w:val="0"/>
          <w:numId w:val="25"/>
        </w:numPr>
      </w:pPr>
      <w:r>
        <w:t xml:space="preserve">O sistema gera um relatório financeiro do dia. </w:t>
      </w:r>
    </w:p>
    <w:p w:rsidR="00C8229F" w:rsidRDefault="00C8229F" w:rsidP="00C8229F">
      <w:pPr>
        <w:pStyle w:val="destaque1"/>
        <w:outlineLvl w:val="0"/>
        <w:rPr>
          <w:noProof w:val="0"/>
        </w:rPr>
      </w:pPr>
      <w:r>
        <w:rPr>
          <w:noProof w:val="0"/>
        </w:rPr>
        <w:t>Fluxos secundários/exceção</w:t>
      </w:r>
    </w:p>
    <w:p w:rsidR="00C8229F" w:rsidRDefault="00C8229F" w:rsidP="00D56AA4">
      <w:pPr>
        <w:pStyle w:val="PargrafodaLista"/>
        <w:numPr>
          <w:ilvl w:val="0"/>
          <w:numId w:val="26"/>
        </w:numPr>
      </w:pPr>
      <w:r>
        <w:t>Caso ocorra uma falha de comunicação com o banco de dados, uma mensagem de erro é retornada para o usuário e a operação é cancelada.</w:t>
      </w:r>
    </w:p>
    <w:p w:rsidR="00C8229F" w:rsidRDefault="00D56AA4" w:rsidP="00C8229F">
      <w:pPr>
        <w:pStyle w:val="PargrafodaLista"/>
        <w:numPr>
          <w:ilvl w:val="0"/>
          <w:numId w:val="26"/>
        </w:numPr>
      </w:pPr>
      <w:r>
        <w:t>Se um usuário além do gerente estiver logado no sistema, uma mensagem de erro é retornada dizendo que é impossível fechar caixa.</w:t>
      </w:r>
    </w:p>
    <w:p w:rsidR="00D56AA4" w:rsidRDefault="009D72BF" w:rsidP="00D56AA4">
      <w:pPr>
        <w:pStyle w:val="Ttulo3"/>
      </w:pPr>
      <w:r>
        <w:t>[CDU012</w:t>
      </w:r>
      <w:r w:rsidR="009A3676">
        <w:t>] Vender</w:t>
      </w:r>
    </w:p>
    <w:p w:rsidR="00D56AA4" w:rsidRDefault="00D56AA4" w:rsidP="00D56AA4">
      <w:pPr>
        <w:rPr>
          <w:b/>
        </w:rPr>
      </w:pPr>
      <w:r>
        <w:rPr>
          <w:b/>
        </w:rPr>
        <w:t xml:space="preserve">Descrição do caso de uso: </w:t>
      </w:r>
      <w:r w:rsidR="009A3676">
        <w:t>O caxeiro</w:t>
      </w:r>
      <w:r>
        <w:t xml:space="preserve"> deve </w:t>
      </w:r>
      <w:r w:rsidR="009A3676">
        <w:t>poder efetuar a venda.</w:t>
      </w:r>
    </w:p>
    <w:p w:rsidR="00D56AA4" w:rsidRDefault="00D56AA4" w:rsidP="00D56AA4">
      <w:r>
        <w:rPr>
          <w:b/>
        </w:rPr>
        <w:t>Ator</w:t>
      </w:r>
      <w:r w:rsidR="009A3676">
        <w:t>: Caxeiro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56AA4" w:rsidRPr="007D08AF" w:rsidTr="002F3313">
        <w:tc>
          <w:tcPr>
            <w:tcW w:w="1809" w:type="dxa"/>
          </w:tcPr>
          <w:p w:rsidR="00D56AA4" w:rsidRPr="007D08AF" w:rsidRDefault="00D56AA4" w:rsidP="002F3313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D56AA4" w:rsidRPr="007D08AF" w:rsidRDefault="00D56AA4" w:rsidP="002F3313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D56AA4" w:rsidRPr="007D08AF" w:rsidRDefault="00D56AA4" w:rsidP="002F3313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D56AA4" w:rsidRPr="007D08AF" w:rsidRDefault="00D56AA4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D56AA4" w:rsidRPr="007D08AF" w:rsidRDefault="00D56AA4" w:rsidP="002F3313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D56AA4" w:rsidRPr="007D08AF" w:rsidRDefault="00D56AA4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D56AA4" w:rsidRPr="007D08AF" w:rsidRDefault="00D56AA4" w:rsidP="002F3313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D56AA4" w:rsidRDefault="00D56AA4" w:rsidP="00D56AA4">
      <w:pPr>
        <w:rPr>
          <w:b/>
        </w:rPr>
      </w:pPr>
      <w:r>
        <w:rPr>
          <w:b/>
        </w:rPr>
        <w:t xml:space="preserve">Requisitos Associados: </w:t>
      </w:r>
      <w:r w:rsidR="00E95299">
        <w:t>[RF012</w:t>
      </w:r>
      <w:r>
        <w:t>]</w:t>
      </w:r>
      <w:r w:rsidR="00E95299">
        <w:t>, [RF010]</w:t>
      </w:r>
    </w:p>
    <w:p w:rsidR="00D56AA4" w:rsidRDefault="00D56AA4" w:rsidP="00D56AA4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57353E" w:rsidRDefault="00D56AA4" w:rsidP="0057353E">
      <w:pPr>
        <w:pStyle w:val="Recuodecorpodetexto"/>
      </w:pPr>
      <w:r>
        <w:t xml:space="preserve"> </w:t>
      </w:r>
      <w:r w:rsidR="009A3676">
        <w:t>O caxeiro entra com o código de barra da mercadoria</w:t>
      </w:r>
      <w:r w:rsidR="0057353E">
        <w:t>.</w:t>
      </w:r>
    </w:p>
    <w:p w:rsidR="00D56AA4" w:rsidRDefault="00D56AA4" w:rsidP="00D56AA4">
      <w:r>
        <w:rPr>
          <w:b/>
        </w:rPr>
        <w:lastRenderedPageBreak/>
        <w:t>Saídas e pós-condição</w:t>
      </w:r>
      <w:r>
        <w:t>:</w:t>
      </w:r>
    </w:p>
    <w:p w:rsidR="00D56AA4" w:rsidRDefault="00D56AA4" w:rsidP="00D56AA4">
      <w:pPr>
        <w:pStyle w:val="Recuodecorpodetexto"/>
      </w:pPr>
      <w:r>
        <w:t>O sistema retorna uma mensagem confirmando</w:t>
      </w:r>
      <w:r w:rsidR="009A3676">
        <w:t xml:space="preserve"> e emitindo nota fiscal</w:t>
      </w:r>
      <w:r>
        <w:t xml:space="preserve"> ou uma mensagem dize</w:t>
      </w:r>
      <w:r w:rsidR="0057353E">
        <w:t>ndo o motivo de não poder gerar</w:t>
      </w:r>
      <w:r w:rsidR="00070BAF">
        <w:t xml:space="preserve"> efetuar a venda</w:t>
      </w:r>
      <w:r>
        <w:t>.</w:t>
      </w:r>
    </w:p>
    <w:p w:rsidR="00D56AA4" w:rsidRDefault="00D56AA4" w:rsidP="00D56AA4">
      <w:pPr>
        <w:pStyle w:val="destaque1"/>
        <w:outlineLvl w:val="0"/>
      </w:pPr>
      <w:r>
        <w:t>Fluxo de eventos principal</w:t>
      </w:r>
    </w:p>
    <w:p w:rsidR="00145716" w:rsidRDefault="009A3676" w:rsidP="00145716">
      <w:pPr>
        <w:numPr>
          <w:ilvl w:val="0"/>
          <w:numId w:val="29"/>
        </w:numPr>
      </w:pPr>
      <w:r>
        <w:t>O caxeiro passa o código de barra da mercadoria</w:t>
      </w:r>
      <w:r w:rsidR="00145716">
        <w:t>.</w:t>
      </w:r>
    </w:p>
    <w:p w:rsidR="00145716" w:rsidRDefault="009A3676" w:rsidP="00145716">
      <w:pPr>
        <w:numPr>
          <w:ilvl w:val="0"/>
          <w:numId w:val="29"/>
        </w:numPr>
      </w:pPr>
      <w:r>
        <w:t>O s</w:t>
      </w:r>
      <w:r w:rsidR="00070BAF">
        <w:t xml:space="preserve">istema </w:t>
      </w:r>
      <w:r>
        <w:t>faz o somatório da compra</w:t>
      </w:r>
      <w:r w:rsidR="00145716">
        <w:t>.</w:t>
      </w:r>
    </w:p>
    <w:p w:rsidR="00145716" w:rsidRDefault="009A3676" w:rsidP="00145716">
      <w:pPr>
        <w:numPr>
          <w:ilvl w:val="0"/>
          <w:numId w:val="29"/>
        </w:numPr>
      </w:pPr>
      <w:r>
        <w:t>O caxeiro seleciona a forma de pagamento</w:t>
      </w:r>
      <w:r w:rsidR="00145716">
        <w:t>.</w:t>
      </w:r>
    </w:p>
    <w:p w:rsidR="00070BAF" w:rsidRDefault="00070BAF" w:rsidP="00145716">
      <w:pPr>
        <w:numPr>
          <w:ilvl w:val="0"/>
          <w:numId w:val="29"/>
        </w:numPr>
      </w:pPr>
      <w:r>
        <w:t>O sistema emite a nota fiscal.</w:t>
      </w:r>
    </w:p>
    <w:p w:rsidR="00D56AA4" w:rsidRDefault="00D56AA4" w:rsidP="00D56AA4">
      <w:pPr>
        <w:pStyle w:val="destaque1"/>
        <w:outlineLvl w:val="0"/>
        <w:rPr>
          <w:noProof w:val="0"/>
        </w:rPr>
      </w:pPr>
      <w:r>
        <w:rPr>
          <w:noProof w:val="0"/>
        </w:rPr>
        <w:t>Fluxos secundários/exceção</w:t>
      </w:r>
    </w:p>
    <w:p w:rsidR="00070BAF" w:rsidRDefault="00D56AA4" w:rsidP="00070BAF">
      <w:pPr>
        <w:pStyle w:val="PargrafodaLista"/>
        <w:numPr>
          <w:ilvl w:val="0"/>
          <w:numId w:val="28"/>
        </w:numPr>
      </w:pPr>
      <w:r>
        <w:t>Caso ocorra uma falha de comunicação com o banco de dados, uma mensagem de erro é retornada para o u</w:t>
      </w:r>
      <w:r w:rsidR="002F3313">
        <w:t>suário e a operação é cancelada.</w:t>
      </w:r>
    </w:p>
    <w:p w:rsidR="002F3313" w:rsidRDefault="002F3313" w:rsidP="002F3313">
      <w:pPr>
        <w:pStyle w:val="Ttulo3"/>
      </w:pPr>
      <w:r>
        <w:t>[</w:t>
      </w:r>
      <w:r w:rsidR="00E95299">
        <w:t>CDU013</w:t>
      </w:r>
      <w:r>
        <w:t>] Relatorio financeiro</w:t>
      </w:r>
    </w:p>
    <w:p w:rsidR="002F3313" w:rsidRDefault="002F3313" w:rsidP="002F3313">
      <w:pPr>
        <w:rPr>
          <w:b/>
        </w:rPr>
      </w:pPr>
      <w:r>
        <w:rPr>
          <w:b/>
        </w:rPr>
        <w:t xml:space="preserve">Descrição do caso de uso: </w:t>
      </w:r>
      <w:r>
        <w:t>O gerente deve poder gerar relatório financeiro.</w:t>
      </w:r>
    </w:p>
    <w:p w:rsidR="002F3313" w:rsidRDefault="002F3313" w:rsidP="002F3313">
      <w:r>
        <w:rPr>
          <w:b/>
        </w:rPr>
        <w:t>Ator</w:t>
      </w:r>
      <w:r>
        <w:t>: Gerente.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F3313" w:rsidRPr="007D08AF" w:rsidTr="002F3313">
        <w:tc>
          <w:tcPr>
            <w:tcW w:w="1809" w:type="dxa"/>
          </w:tcPr>
          <w:p w:rsidR="002F3313" w:rsidRPr="007D08AF" w:rsidRDefault="002F3313" w:rsidP="002F3313">
            <w:pPr>
              <w:spacing w:before="240" w:after="240"/>
            </w:pPr>
            <w:r w:rsidRPr="007D08AF">
              <w:rPr>
                <w:b/>
              </w:rPr>
              <w:t>Prioridade</w:t>
            </w:r>
            <w:r w:rsidRPr="007D08AF">
              <w:t>:</w:t>
            </w:r>
          </w:p>
        </w:tc>
        <w:tc>
          <w:tcPr>
            <w:tcW w:w="426" w:type="dxa"/>
          </w:tcPr>
          <w:p w:rsidR="002F3313" w:rsidRPr="007D08AF" w:rsidRDefault="002F3313" w:rsidP="002F3313">
            <w:pPr>
              <w:spacing w:before="240" w:after="240"/>
              <w:jc w:val="right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:rsidR="002F3313" w:rsidRPr="007D08AF" w:rsidRDefault="002F3313" w:rsidP="002F3313">
            <w:pPr>
              <w:spacing w:before="240" w:after="240"/>
              <w:ind w:left="-108"/>
            </w:pPr>
            <w:r w:rsidRPr="007D08AF">
              <w:t>Essencial</w:t>
            </w:r>
          </w:p>
        </w:tc>
        <w:tc>
          <w:tcPr>
            <w:tcW w:w="425" w:type="dxa"/>
          </w:tcPr>
          <w:p w:rsidR="002F3313" w:rsidRPr="007D08AF" w:rsidRDefault="002F3313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:rsidR="002F3313" w:rsidRPr="007D08AF" w:rsidRDefault="002F3313" w:rsidP="002F3313">
            <w:pPr>
              <w:spacing w:before="240" w:after="240"/>
              <w:ind w:left="-108"/>
            </w:pPr>
            <w:r w:rsidRPr="007D08AF">
              <w:t>Importante</w:t>
            </w:r>
          </w:p>
        </w:tc>
        <w:tc>
          <w:tcPr>
            <w:tcW w:w="425" w:type="dxa"/>
          </w:tcPr>
          <w:p w:rsidR="002F3313" w:rsidRPr="007D08AF" w:rsidRDefault="002F3313" w:rsidP="002F3313">
            <w:pPr>
              <w:spacing w:before="240" w:after="240"/>
              <w:jc w:val="right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:rsidR="002F3313" w:rsidRPr="007D08AF" w:rsidRDefault="002F3313" w:rsidP="002F3313">
            <w:pPr>
              <w:spacing w:before="240" w:after="240"/>
              <w:ind w:left="-108"/>
            </w:pPr>
            <w:r w:rsidRPr="007D08AF">
              <w:t>Desejável</w:t>
            </w:r>
          </w:p>
        </w:tc>
      </w:tr>
    </w:tbl>
    <w:p w:rsidR="002F3313" w:rsidRDefault="002F3313" w:rsidP="002F3313">
      <w:pPr>
        <w:rPr>
          <w:b/>
        </w:rPr>
      </w:pPr>
      <w:r>
        <w:rPr>
          <w:b/>
        </w:rPr>
        <w:t xml:space="preserve">Requisitos Associados: </w:t>
      </w:r>
      <w:r w:rsidR="00E95299">
        <w:t>[RF013]</w:t>
      </w:r>
    </w:p>
    <w:p w:rsidR="002F3313" w:rsidRDefault="002F3313" w:rsidP="002F3313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</w:p>
    <w:p w:rsidR="002F3313" w:rsidRDefault="002F3313" w:rsidP="002F3313">
      <w:pPr>
        <w:pStyle w:val="Recuodecorpodetexto"/>
      </w:pPr>
      <w:r>
        <w:t xml:space="preserve"> O gerente entra com a data do dia que deseja ver o relatório.</w:t>
      </w:r>
    </w:p>
    <w:p w:rsidR="002F3313" w:rsidRDefault="002F3313" w:rsidP="002F3313">
      <w:r>
        <w:rPr>
          <w:b/>
        </w:rPr>
        <w:t>Saídas e pós-condição</w:t>
      </w:r>
      <w:r>
        <w:t>:</w:t>
      </w:r>
    </w:p>
    <w:p w:rsidR="002F3313" w:rsidRDefault="002F3313" w:rsidP="002F3313">
      <w:pPr>
        <w:pStyle w:val="Recuodecorpodetexto"/>
      </w:pPr>
      <w:r>
        <w:t>O sistema retorna uma mensagem confirmando ou uma mensagem dizendo o motivo de não poder gerar relatório financeiro.</w:t>
      </w:r>
    </w:p>
    <w:p w:rsidR="002F3313" w:rsidRDefault="002F3313" w:rsidP="002F3313">
      <w:pPr>
        <w:pStyle w:val="destaque1"/>
        <w:outlineLvl w:val="0"/>
      </w:pPr>
      <w:r>
        <w:lastRenderedPageBreak/>
        <w:t>Fluxo de eventos principal</w:t>
      </w:r>
    </w:p>
    <w:p w:rsidR="002F3313" w:rsidRDefault="002F3313" w:rsidP="002F3313">
      <w:pPr>
        <w:numPr>
          <w:ilvl w:val="0"/>
          <w:numId w:val="30"/>
        </w:numPr>
      </w:pPr>
      <w:r>
        <w:t>Gerente digita a data.</w:t>
      </w:r>
    </w:p>
    <w:p w:rsidR="002F3313" w:rsidRDefault="002F3313" w:rsidP="002F3313">
      <w:pPr>
        <w:numPr>
          <w:ilvl w:val="0"/>
          <w:numId w:val="30"/>
        </w:numPr>
      </w:pPr>
      <w:r>
        <w:t>O gerente de clica no botão “Gerar”.</w:t>
      </w:r>
    </w:p>
    <w:p w:rsidR="002F3313" w:rsidRDefault="002F3313" w:rsidP="002F3313">
      <w:pPr>
        <w:numPr>
          <w:ilvl w:val="0"/>
          <w:numId w:val="30"/>
        </w:numPr>
      </w:pPr>
      <w:r>
        <w:t>O sistema exibe o relatório financeiro.</w:t>
      </w:r>
    </w:p>
    <w:p w:rsidR="002F3313" w:rsidRDefault="002F3313" w:rsidP="002F3313">
      <w:pPr>
        <w:pStyle w:val="destaque1"/>
        <w:outlineLvl w:val="0"/>
        <w:rPr>
          <w:noProof w:val="0"/>
        </w:rPr>
      </w:pPr>
      <w:r>
        <w:rPr>
          <w:noProof w:val="0"/>
        </w:rPr>
        <w:t>Fluxos secundários/exceção</w:t>
      </w:r>
    </w:p>
    <w:p w:rsidR="002F3313" w:rsidRDefault="002F3313" w:rsidP="00070BAF">
      <w:pPr>
        <w:pStyle w:val="PargrafodaLista"/>
        <w:numPr>
          <w:ilvl w:val="0"/>
          <w:numId w:val="31"/>
        </w:numPr>
      </w:pPr>
      <w:r>
        <w:t>Caso ocorra uma falha de comunicação com o banco de dados, uma mensagem de erro é retornada para o usuário e a operação é cancelada.</w:t>
      </w:r>
    </w:p>
    <w:p w:rsidR="002B7BF0" w:rsidRPr="00C472DE" w:rsidRDefault="002B7BF0"/>
    <w:sectPr w:rsidR="002B7BF0" w:rsidRPr="00C472DE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A3" w:rsidRDefault="00A67CA3">
      <w:r>
        <w:separator/>
      </w:r>
    </w:p>
  </w:endnote>
  <w:endnote w:type="continuationSeparator" w:id="0">
    <w:p w:rsidR="00A67CA3" w:rsidRDefault="00A6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B72105" w:rsidRPr="007D08AF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B72105" w:rsidRPr="007D08AF" w:rsidRDefault="00B72105">
          <w:pPr>
            <w:pStyle w:val="Rodap"/>
          </w:pPr>
          <w:r w:rsidRPr="007D08AF">
            <w:t>Documento de Requisitos</w:t>
          </w:r>
        </w:p>
        <w:p w:rsidR="00B72105" w:rsidRPr="007D08AF" w:rsidRDefault="00B72105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B72105" w:rsidRPr="007D08AF" w:rsidRDefault="00B72105">
          <w:pPr>
            <w:pStyle w:val="Rodap"/>
            <w:jc w:val="right"/>
          </w:pPr>
          <w:r w:rsidRPr="007D08AF">
            <w:t xml:space="preserve">Página </w:t>
          </w:r>
          <w:r w:rsidRPr="007D08AF">
            <w:rPr>
              <w:rStyle w:val="Nmerodepgina"/>
            </w:rPr>
            <w:fldChar w:fldCharType="begin"/>
          </w:r>
          <w:r w:rsidRPr="007D08AF">
            <w:rPr>
              <w:rStyle w:val="Nmerodepgina"/>
            </w:rPr>
            <w:instrText xml:space="preserve"> PAGE </w:instrText>
          </w:r>
          <w:r w:rsidRPr="007D08AF">
            <w:rPr>
              <w:rStyle w:val="Nmerodepgina"/>
            </w:rPr>
            <w:fldChar w:fldCharType="separate"/>
          </w:r>
          <w:r w:rsidR="00623AD7">
            <w:rPr>
              <w:rStyle w:val="Nmerodepgina"/>
              <w:noProof/>
            </w:rPr>
            <w:t>12</w:t>
          </w:r>
          <w:r w:rsidRPr="007D08AF">
            <w:rPr>
              <w:rStyle w:val="Nmerodepgina"/>
            </w:rPr>
            <w:fldChar w:fldCharType="end"/>
          </w:r>
          <w:bookmarkStart w:id="0" w:name="_Ref471361557"/>
          <w:r w:rsidRPr="007D08AF">
            <w:rPr>
              <w:rStyle w:val="Nmerodepgina"/>
            </w:rPr>
            <w:t xml:space="preserve"> de </w:t>
          </w:r>
          <w:r w:rsidRPr="007D08AF">
            <w:rPr>
              <w:rStyle w:val="Nmerodepgina"/>
            </w:rPr>
            <w:fldChar w:fldCharType="begin"/>
          </w:r>
          <w:r w:rsidRPr="007D08AF">
            <w:rPr>
              <w:rStyle w:val="Nmerodepgina"/>
            </w:rPr>
            <w:instrText xml:space="preserve"> NUMPAGES </w:instrText>
          </w:r>
          <w:r w:rsidRPr="007D08AF">
            <w:rPr>
              <w:rStyle w:val="Nmerodepgina"/>
            </w:rPr>
            <w:fldChar w:fldCharType="separate"/>
          </w:r>
          <w:r w:rsidR="00623AD7">
            <w:rPr>
              <w:rStyle w:val="Nmerodepgina"/>
              <w:noProof/>
            </w:rPr>
            <w:t>22</w:t>
          </w:r>
          <w:r w:rsidRPr="007D08AF">
            <w:rPr>
              <w:rStyle w:val="Nmerodepgina"/>
            </w:rPr>
            <w:fldChar w:fldCharType="end"/>
          </w:r>
        </w:p>
      </w:tc>
    </w:tr>
    <w:tr w:rsidR="00B72105" w:rsidRPr="007D08AF">
      <w:trPr>
        <w:cantSplit/>
        <w:trHeight w:val="367"/>
      </w:trPr>
      <w:tc>
        <w:tcPr>
          <w:tcW w:w="4503" w:type="dxa"/>
          <w:vMerge/>
        </w:tcPr>
        <w:p w:rsidR="00B72105" w:rsidRPr="007D08AF" w:rsidRDefault="00B72105">
          <w:pPr>
            <w:pStyle w:val="Rodap"/>
          </w:pPr>
        </w:p>
      </w:tc>
      <w:tc>
        <w:tcPr>
          <w:tcW w:w="4783" w:type="dxa"/>
        </w:tcPr>
        <w:p w:rsidR="00B72105" w:rsidRPr="007D08AF" w:rsidRDefault="00B72105">
          <w:pPr>
            <w:pStyle w:val="Rodap"/>
            <w:jc w:val="right"/>
          </w:pPr>
        </w:p>
      </w:tc>
    </w:tr>
    <w:bookmarkEnd w:id="0"/>
  </w:tbl>
  <w:p w:rsidR="00B72105" w:rsidRDefault="00B721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A3" w:rsidRDefault="00A67CA3">
      <w:r>
        <w:separator/>
      </w:r>
    </w:p>
  </w:footnote>
  <w:footnote w:type="continuationSeparator" w:id="0">
    <w:p w:rsidR="00A67CA3" w:rsidRDefault="00A67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05" w:rsidRDefault="00B72105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05" w:rsidRDefault="00B72105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05" w:rsidRDefault="00B721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883F3B"/>
    <w:multiLevelType w:val="hybridMultilevel"/>
    <w:tmpl w:val="16D2F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A09F2"/>
    <w:multiLevelType w:val="hybridMultilevel"/>
    <w:tmpl w:val="A9104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C4D47"/>
    <w:multiLevelType w:val="hybridMultilevel"/>
    <w:tmpl w:val="AC2A65A4"/>
    <w:lvl w:ilvl="0" w:tplc="916EA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2DD0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EE24B4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4468DA"/>
    <w:multiLevelType w:val="hybridMultilevel"/>
    <w:tmpl w:val="940E7F22"/>
    <w:lvl w:ilvl="0" w:tplc="B30A2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AEF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E8E6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60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421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DEE6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ACD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3ADE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C07C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6A7638"/>
    <w:multiLevelType w:val="hybridMultilevel"/>
    <w:tmpl w:val="9886D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40347"/>
    <w:multiLevelType w:val="hybridMultilevel"/>
    <w:tmpl w:val="E570A82C"/>
    <w:lvl w:ilvl="0" w:tplc="71400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663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ECDC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44E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2E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30F9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787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56A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90D2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903162"/>
    <w:multiLevelType w:val="hybridMultilevel"/>
    <w:tmpl w:val="E570A82C"/>
    <w:lvl w:ilvl="0" w:tplc="71400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663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ECDC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44E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2E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30F9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787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56A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90D2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E80656"/>
    <w:multiLevelType w:val="hybridMultilevel"/>
    <w:tmpl w:val="E570A82C"/>
    <w:lvl w:ilvl="0" w:tplc="71400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663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ECDC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44E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2E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30F9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787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56A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90D2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9F68B8"/>
    <w:multiLevelType w:val="hybridMultilevel"/>
    <w:tmpl w:val="B792F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E512B"/>
    <w:multiLevelType w:val="hybridMultilevel"/>
    <w:tmpl w:val="2EFA923A"/>
    <w:lvl w:ilvl="0" w:tplc="3A926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D8F2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7C8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D87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890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BC2F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F29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62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0A50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CC0467"/>
    <w:multiLevelType w:val="hybridMultilevel"/>
    <w:tmpl w:val="016A8B6C"/>
    <w:lvl w:ilvl="0" w:tplc="916EA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6" w15:restartNumberingAfterBreak="0">
    <w:nsid w:val="38AF52E4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0E7A0E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C14F27"/>
    <w:multiLevelType w:val="hybridMultilevel"/>
    <w:tmpl w:val="981CE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855E4"/>
    <w:multiLevelType w:val="hybridMultilevel"/>
    <w:tmpl w:val="AB2E84A6"/>
    <w:lvl w:ilvl="0" w:tplc="174ACCB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253E2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46D0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F48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7EF4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128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46C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A49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50B2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E01ADE"/>
    <w:multiLevelType w:val="hybridMultilevel"/>
    <w:tmpl w:val="C5DE9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536BE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F725C3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B955D2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926636"/>
    <w:multiLevelType w:val="hybridMultilevel"/>
    <w:tmpl w:val="10808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0147E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32482E"/>
    <w:multiLevelType w:val="hybridMultilevel"/>
    <w:tmpl w:val="D556BF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B3AF3"/>
    <w:multiLevelType w:val="hybridMultilevel"/>
    <w:tmpl w:val="99D29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8578C"/>
    <w:multiLevelType w:val="hybridMultilevel"/>
    <w:tmpl w:val="7EFAC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B4E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491941"/>
    <w:multiLevelType w:val="hybridMultilevel"/>
    <w:tmpl w:val="AF44402A"/>
    <w:lvl w:ilvl="0" w:tplc="BC0C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A1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2B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6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6BD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220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22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E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8F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9"/>
  </w:num>
  <w:num w:numId="5">
    <w:abstractNumId w:val="22"/>
  </w:num>
  <w:num w:numId="6">
    <w:abstractNumId w:val="9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30"/>
  </w:num>
  <w:num w:numId="12">
    <w:abstractNumId w:val="18"/>
  </w:num>
  <w:num w:numId="13">
    <w:abstractNumId w:val="23"/>
  </w:num>
  <w:num w:numId="14">
    <w:abstractNumId w:val="20"/>
  </w:num>
  <w:num w:numId="15">
    <w:abstractNumId w:val="10"/>
  </w:num>
  <w:num w:numId="16">
    <w:abstractNumId w:val="2"/>
  </w:num>
  <w:num w:numId="17">
    <w:abstractNumId w:val="28"/>
  </w:num>
  <w:num w:numId="18">
    <w:abstractNumId w:val="14"/>
  </w:num>
  <w:num w:numId="19">
    <w:abstractNumId w:val="5"/>
  </w:num>
  <w:num w:numId="20">
    <w:abstractNumId w:val="4"/>
  </w:num>
  <w:num w:numId="21">
    <w:abstractNumId w:val="21"/>
  </w:num>
  <w:num w:numId="22">
    <w:abstractNumId w:val="8"/>
  </w:num>
  <w:num w:numId="23">
    <w:abstractNumId w:val="25"/>
  </w:num>
  <w:num w:numId="24">
    <w:abstractNumId w:val="24"/>
  </w:num>
  <w:num w:numId="25">
    <w:abstractNumId w:val="16"/>
  </w:num>
  <w:num w:numId="26">
    <w:abstractNumId w:val="27"/>
  </w:num>
  <w:num w:numId="27">
    <w:abstractNumId w:val="29"/>
  </w:num>
  <w:num w:numId="28">
    <w:abstractNumId w:val="3"/>
  </w:num>
  <w:num w:numId="29">
    <w:abstractNumId w:val="17"/>
  </w:num>
  <w:num w:numId="30">
    <w:abstractNumId w:val="6"/>
  </w:num>
  <w:num w:numId="31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2C"/>
    <w:rsid w:val="00001ADE"/>
    <w:rsid w:val="00033C04"/>
    <w:rsid w:val="000562EB"/>
    <w:rsid w:val="00062E57"/>
    <w:rsid w:val="00070BAF"/>
    <w:rsid w:val="000805B1"/>
    <w:rsid w:val="000A3B43"/>
    <w:rsid w:val="000B32AF"/>
    <w:rsid w:val="000E14A3"/>
    <w:rsid w:val="001316B2"/>
    <w:rsid w:val="00145716"/>
    <w:rsid w:val="001C446D"/>
    <w:rsid w:val="001D23EA"/>
    <w:rsid w:val="00234324"/>
    <w:rsid w:val="0025348C"/>
    <w:rsid w:val="00276F7B"/>
    <w:rsid w:val="002B024A"/>
    <w:rsid w:val="002B7BF0"/>
    <w:rsid w:val="002C4EB4"/>
    <w:rsid w:val="002F3313"/>
    <w:rsid w:val="003526B5"/>
    <w:rsid w:val="00357C71"/>
    <w:rsid w:val="00380CE8"/>
    <w:rsid w:val="003B4E48"/>
    <w:rsid w:val="004459D1"/>
    <w:rsid w:val="004540B2"/>
    <w:rsid w:val="00465E73"/>
    <w:rsid w:val="00470EBD"/>
    <w:rsid w:val="00513E70"/>
    <w:rsid w:val="0053795C"/>
    <w:rsid w:val="005442C0"/>
    <w:rsid w:val="0057297F"/>
    <w:rsid w:val="0057353E"/>
    <w:rsid w:val="005F7B5C"/>
    <w:rsid w:val="00623AD7"/>
    <w:rsid w:val="00641886"/>
    <w:rsid w:val="00650CF9"/>
    <w:rsid w:val="00651E3B"/>
    <w:rsid w:val="00663770"/>
    <w:rsid w:val="0066636F"/>
    <w:rsid w:val="006A5829"/>
    <w:rsid w:val="0073131D"/>
    <w:rsid w:val="0073256E"/>
    <w:rsid w:val="007378B4"/>
    <w:rsid w:val="0076215D"/>
    <w:rsid w:val="00792604"/>
    <w:rsid w:val="007C05FE"/>
    <w:rsid w:val="007D08AF"/>
    <w:rsid w:val="007E2FFC"/>
    <w:rsid w:val="0088403C"/>
    <w:rsid w:val="0088798F"/>
    <w:rsid w:val="008C3E84"/>
    <w:rsid w:val="008D438A"/>
    <w:rsid w:val="0090214B"/>
    <w:rsid w:val="00934415"/>
    <w:rsid w:val="009A3676"/>
    <w:rsid w:val="009D72BF"/>
    <w:rsid w:val="00A16D33"/>
    <w:rsid w:val="00A67CA3"/>
    <w:rsid w:val="00A85204"/>
    <w:rsid w:val="00B57D96"/>
    <w:rsid w:val="00B67A2F"/>
    <w:rsid w:val="00B72105"/>
    <w:rsid w:val="00B767AD"/>
    <w:rsid w:val="00BB56A2"/>
    <w:rsid w:val="00BD76F9"/>
    <w:rsid w:val="00C40CCA"/>
    <w:rsid w:val="00C472DE"/>
    <w:rsid w:val="00C8229F"/>
    <w:rsid w:val="00CB1603"/>
    <w:rsid w:val="00D43453"/>
    <w:rsid w:val="00D523DD"/>
    <w:rsid w:val="00D56AA4"/>
    <w:rsid w:val="00D639B4"/>
    <w:rsid w:val="00D86A8F"/>
    <w:rsid w:val="00E43E36"/>
    <w:rsid w:val="00E95299"/>
    <w:rsid w:val="00E972ED"/>
    <w:rsid w:val="00ED2060"/>
    <w:rsid w:val="00F33236"/>
    <w:rsid w:val="00F616D8"/>
    <w:rsid w:val="00F86B09"/>
    <w:rsid w:val="00F878C9"/>
    <w:rsid w:val="00FB6C2C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4704F82"/>
  <w15:docId w15:val="{13A42883-65D3-4DB2-9EAC-2E93970D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D08AF"/>
    <w:pPr>
      <w:spacing w:before="200" w:after="200" w:line="276" w:lineRule="auto"/>
    </w:pPr>
    <w:rPr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D08A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08A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08AF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D08AF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D08AF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D08AF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D08AF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D08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D08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 w:line="276" w:lineRule="auto"/>
      <w:outlineLvl w:val="3"/>
    </w:pPr>
    <w:rPr>
      <w:rFonts w:ascii="Arial" w:hAnsi="Arial"/>
      <w:b/>
      <w:noProof/>
      <w:sz w:val="24"/>
      <w:szCs w:val="22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Cs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</w:pPr>
    <w:rPr>
      <w:i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Subttulo">
    <w:name w:val="Subtitle"/>
    <w:basedOn w:val="Normal"/>
    <w:next w:val="Normal"/>
    <w:link w:val="SubttuloChar"/>
    <w:uiPriority w:val="11"/>
    <w:qFormat/>
    <w:rsid w:val="007D08A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numId w:val="3"/>
      </w:numPr>
    </w:pPr>
    <w:rPr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D08AF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customStyle="1" w:styleId="Textoguia">
    <w:name w:val="Texto_guia"/>
    <w:basedOn w:val="Normal"/>
    <w:next w:val="Normal"/>
    <w:pPr>
      <w:spacing w:before="0" w:after="120"/>
    </w:pPr>
    <w:rPr>
      <w:i/>
      <w:szCs w:val="24"/>
    </w:rPr>
  </w:style>
  <w:style w:type="paragraph" w:customStyle="1" w:styleId="Itemseo">
    <w:name w:val="Item_seção"/>
    <w:basedOn w:val="Normal"/>
    <w:next w:val="Normal"/>
    <w:autoRedefine/>
    <w:pPr>
      <w:spacing w:before="0" w:after="120"/>
    </w:pPr>
    <w:rPr>
      <w:b/>
      <w:bCs/>
      <w:szCs w:val="24"/>
    </w:rPr>
  </w:style>
  <w:style w:type="paragraph" w:styleId="Recuodecorpodetexto">
    <w:name w:val="Body Text Indent"/>
    <w:basedOn w:val="Normal"/>
    <w:pPr>
      <w:ind w:firstLine="720"/>
    </w:pPr>
  </w:style>
  <w:style w:type="character" w:styleId="HiperlinkVisitado">
    <w:name w:val="FollowedHyperlink"/>
    <w:rPr>
      <w:color w:val="800080"/>
      <w:u w:val="single"/>
    </w:rPr>
  </w:style>
  <w:style w:type="paragraph" w:styleId="Recuodecorpodetexto2">
    <w:name w:val="Body Text Indent 2"/>
    <w:basedOn w:val="Normal"/>
    <w:pPr>
      <w:spacing w:after="0"/>
      <w:ind w:left="709" w:hanging="283"/>
    </w:pPr>
  </w:style>
  <w:style w:type="character" w:styleId="MquinadeescreverHTML">
    <w:name w:val="HTML Typewriter"/>
    <w:rPr>
      <w:rFonts w:ascii="Courier New" w:eastAsia="Courier New" w:hAnsi="Courier New" w:cs="Courier New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7D08AF"/>
    <w:pPr>
      <w:spacing w:before="0" w:after="0" w:line="240" w:lineRule="auto"/>
    </w:pPr>
  </w:style>
  <w:style w:type="character" w:customStyle="1" w:styleId="SemEspaamentoChar">
    <w:name w:val="Sem Espaçamento Char"/>
    <w:link w:val="SemEspaamento"/>
    <w:uiPriority w:val="1"/>
    <w:rsid w:val="007D08AF"/>
    <w:rPr>
      <w:sz w:val="20"/>
      <w:szCs w:val="20"/>
    </w:rPr>
  </w:style>
  <w:style w:type="paragraph" w:styleId="Textodebalo">
    <w:name w:val="Balloon Text"/>
    <w:basedOn w:val="Normal"/>
    <w:link w:val="TextodebaloChar"/>
    <w:rsid w:val="00F878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78C9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7D08AF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link w:val="Ttulo2"/>
    <w:uiPriority w:val="9"/>
    <w:rsid w:val="007D08AF"/>
    <w:rPr>
      <w:caps/>
      <w:spacing w:val="15"/>
      <w:shd w:val="clear" w:color="auto" w:fill="DBE5F1"/>
    </w:rPr>
  </w:style>
  <w:style w:type="character" w:customStyle="1" w:styleId="Ttulo3Char">
    <w:name w:val="Título 3 Char"/>
    <w:link w:val="Ttulo3"/>
    <w:uiPriority w:val="9"/>
    <w:rsid w:val="007D08AF"/>
    <w:rPr>
      <w:caps/>
      <w:color w:val="243F60"/>
      <w:spacing w:val="15"/>
    </w:rPr>
  </w:style>
  <w:style w:type="character" w:customStyle="1" w:styleId="Ttulo4Char">
    <w:name w:val="Título 4 Char"/>
    <w:link w:val="Ttulo4"/>
    <w:uiPriority w:val="9"/>
    <w:rsid w:val="007D08AF"/>
    <w:rPr>
      <w:caps/>
      <w:color w:val="365F91"/>
      <w:spacing w:val="10"/>
    </w:rPr>
  </w:style>
  <w:style w:type="character" w:customStyle="1" w:styleId="Ttulo5Char">
    <w:name w:val="Título 5 Char"/>
    <w:link w:val="Ttulo5"/>
    <w:uiPriority w:val="9"/>
    <w:rsid w:val="007D08AF"/>
    <w:rPr>
      <w:caps/>
      <w:color w:val="365F91"/>
      <w:spacing w:val="10"/>
    </w:rPr>
  </w:style>
  <w:style w:type="character" w:customStyle="1" w:styleId="Ttulo6Char">
    <w:name w:val="Título 6 Char"/>
    <w:link w:val="Ttulo6"/>
    <w:uiPriority w:val="9"/>
    <w:rsid w:val="007D08AF"/>
    <w:rPr>
      <w:caps/>
      <w:color w:val="365F91"/>
      <w:spacing w:val="10"/>
    </w:rPr>
  </w:style>
  <w:style w:type="character" w:customStyle="1" w:styleId="Ttulo7Char">
    <w:name w:val="Título 7 Char"/>
    <w:link w:val="Ttulo7"/>
    <w:uiPriority w:val="9"/>
    <w:rsid w:val="007D08AF"/>
    <w:rPr>
      <w:caps/>
      <w:color w:val="365F91"/>
      <w:spacing w:val="10"/>
    </w:rPr>
  </w:style>
  <w:style w:type="character" w:customStyle="1" w:styleId="Ttulo8Char">
    <w:name w:val="Título 8 Char"/>
    <w:link w:val="Ttulo8"/>
    <w:uiPriority w:val="9"/>
    <w:rsid w:val="007D08AF"/>
    <w:rPr>
      <w:caps/>
      <w:spacing w:val="10"/>
      <w:sz w:val="18"/>
      <w:szCs w:val="18"/>
    </w:rPr>
  </w:style>
  <w:style w:type="character" w:customStyle="1" w:styleId="Ttulo9Char">
    <w:name w:val="Título 9 Char"/>
    <w:link w:val="Ttulo9"/>
    <w:uiPriority w:val="9"/>
    <w:rsid w:val="007D08AF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08AF"/>
    <w:rPr>
      <w:b/>
      <w:bCs/>
      <w:color w:val="365F91"/>
      <w:sz w:val="16"/>
      <w:szCs w:val="16"/>
    </w:rPr>
  </w:style>
  <w:style w:type="character" w:customStyle="1" w:styleId="TtuloChar">
    <w:name w:val="Título Char"/>
    <w:link w:val="Ttulo"/>
    <w:uiPriority w:val="10"/>
    <w:rsid w:val="007D08AF"/>
    <w:rPr>
      <w:caps/>
      <w:color w:val="4F81BD"/>
      <w:spacing w:val="10"/>
      <w:kern w:val="28"/>
      <w:sz w:val="52"/>
      <w:szCs w:val="52"/>
    </w:rPr>
  </w:style>
  <w:style w:type="character" w:customStyle="1" w:styleId="SubttuloChar">
    <w:name w:val="Subtítulo Char"/>
    <w:link w:val="Subttulo"/>
    <w:uiPriority w:val="11"/>
    <w:rsid w:val="007D08AF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7D08AF"/>
    <w:rPr>
      <w:b/>
      <w:bCs/>
    </w:rPr>
  </w:style>
  <w:style w:type="character" w:styleId="nfase">
    <w:name w:val="Emphasis"/>
    <w:uiPriority w:val="20"/>
    <w:qFormat/>
    <w:rsid w:val="007D08AF"/>
    <w:rPr>
      <w:caps/>
      <w:color w:val="243F60"/>
      <w:spacing w:val="5"/>
    </w:rPr>
  </w:style>
  <w:style w:type="paragraph" w:styleId="PargrafodaLista">
    <w:name w:val="List Paragraph"/>
    <w:basedOn w:val="Normal"/>
    <w:uiPriority w:val="34"/>
    <w:qFormat/>
    <w:rsid w:val="007D08A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D08AF"/>
    <w:rPr>
      <w:i/>
      <w:iCs/>
    </w:rPr>
  </w:style>
  <w:style w:type="character" w:customStyle="1" w:styleId="CitaoChar">
    <w:name w:val="Citação Char"/>
    <w:link w:val="Citao"/>
    <w:uiPriority w:val="29"/>
    <w:rsid w:val="007D08AF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8AF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7D08AF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7D08AF"/>
    <w:rPr>
      <w:i/>
      <w:iCs/>
      <w:color w:val="243F60"/>
    </w:rPr>
  </w:style>
  <w:style w:type="character" w:styleId="nfaseIntensa">
    <w:name w:val="Intense Emphasis"/>
    <w:uiPriority w:val="21"/>
    <w:qFormat/>
    <w:rsid w:val="007D08AF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7D08AF"/>
    <w:rPr>
      <w:b/>
      <w:bCs/>
      <w:color w:val="4F81BD"/>
    </w:rPr>
  </w:style>
  <w:style w:type="character" w:styleId="RefernciaIntensa">
    <w:name w:val="Intense Reference"/>
    <w:uiPriority w:val="32"/>
    <w:qFormat/>
    <w:rsid w:val="007D08AF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7D08AF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08AF"/>
    <w:pPr>
      <w:outlineLvl w:val="9"/>
    </w:pPr>
  </w:style>
  <w:style w:type="table" w:styleId="Tabelacomgrade">
    <w:name w:val="Table Grid"/>
    <w:basedOn w:val="Tabelanormal"/>
    <w:rsid w:val="00641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%20Eduardo\Disciplinas\Engenharia%20de%20Software\RFP1\Projeto%20de%20Componentes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15</TotalTime>
  <Pages>1</Pages>
  <Words>3700</Words>
  <Characters>19983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Detalhamento de Casos de Uso</vt:lpstr>
      <vt:lpstr>Detalhamento de Casos de Uso</vt:lpstr>
    </vt:vector>
  </TitlesOfParts>
  <Company>Versão XXXXX</Company>
  <LinksUpToDate>false</LinksUpToDate>
  <CharactersWithSpaces>23636</CharactersWithSpaces>
  <SharedDoc>false</SharedDoc>
  <HLinks>
    <vt:vector size="156" baseType="variant"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_Toc478113501</vt:lpwstr>
      </vt:variant>
      <vt:variant>
        <vt:i4>1179704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_Toc478113500</vt:lpwstr>
      </vt:variant>
      <vt:variant>
        <vt:i4>1769529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_Toc478113499</vt:lpwstr>
      </vt:variant>
      <vt:variant>
        <vt:i4>1769529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_Toc478113498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_Toc478113497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_Toc478113496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_Toc478113495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_Toc478113494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_Toc478113493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_Toc478113492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_Toc478113491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_Toc478113490</vt:lpwstr>
      </vt:variant>
      <vt:variant>
        <vt:i4>1703993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_Toc478113489</vt:lpwstr>
      </vt:variant>
      <vt:variant>
        <vt:i4>1703993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_Toc478113488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_Toc478113487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_Toc478113486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_Toc478113485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_Toc478113484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_Toc478113483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_Toc478113482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_Toc478113481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_Toc478113480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_Toc478113479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_Toc478113478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_Toc478113477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_Toc478113476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Detalhamento de Casos de Uso</dc:title>
  <dc:subject>Nome do projeto</dc:subject>
  <dc:creator>NOME ANALISTAS</dc:creator>
  <cp:lastModifiedBy>renan ribeiro</cp:lastModifiedBy>
  <cp:revision>5</cp:revision>
  <cp:lastPrinted>2001-09-05T14:41:00Z</cp:lastPrinted>
  <dcterms:created xsi:type="dcterms:W3CDTF">2017-04-26T23:25:00Z</dcterms:created>
  <dcterms:modified xsi:type="dcterms:W3CDTF">2017-04-27T12:51:00Z</dcterms:modified>
</cp:coreProperties>
</file>